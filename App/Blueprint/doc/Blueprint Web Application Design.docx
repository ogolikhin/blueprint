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32" w:rsidRDefault="00421AAF" w:rsidP="00B72A7A">
      <w:pPr>
        <w:pStyle w:val="Title"/>
      </w:pPr>
      <w:r>
        <w:t xml:space="preserve">Blueprint </w:t>
      </w:r>
      <w:r w:rsidR="00377D79">
        <w:t>Web Application Design</w:t>
      </w:r>
    </w:p>
    <w:p w:rsidR="00421AAF" w:rsidRDefault="00377D79" w:rsidP="00B72A7A">
      <w:pPr>
        <w:pStyle w:val="Heading1"/>
      </w:pPr>
      <w:r>
        <w:t>Major Elements</w:t>
      </w:r>
    </w:p>
    <w:p w:rsidR="00377D79" w:rsidRDefault="00377D79" w:rsidP="00377D79">
      <w:pPr>
        <w:pStyle w:val="Heading2"/>
      </w:pPr>
      <w:r>
        <w:t>Shell</w:t>
      </w:r>
    </w:p>
    <w:p w:rsidR="00377D79" w:rsidRDefault="00377D79" w:rsidP="00377D79">
      <w:r>
        <w:t>Blueprint is Requirement Management web application. Contains functional modules, dialogs and other user interactions. Technology: HTML5/Angular/Typescript.</w:t>
      </w:r>
    </w:p>
    <w:p w:rsidR="00377D79" w:rsidRDefault="00377D79" w:rsidP="00377D79">
      <w:pPr>
        <w:pStyle w:val="Heading2"/>
      </w:pPr>
      <w:r>
        <w:t>Tabs</w:t>
      </w:r>
    </w:p>
    <w:p w:rsidR="00377D79" w:rsidRDefault="00377D79" w:rsidP="00377D79">
      <w:r>
        <w:t>Blueprint is Requirement Management web application. Contains functional modules, dialogs and other user interactions. Technology: HTML5/Angular/Typescript.</w:t>
      </w:r>
    </w:p>
    <w:p w:rsidR="00722AC6" w:rsidRDefault="00722AC6" w:rsidP="008D6183">
      <w:pPr>
        <w:pStyle w:val="Heading3"/>
      </w:pPr>
      <w:r>
        <w:t>Application Administration</w:t>
      </w:r>
      <w:r w:rsidR="00784348">
        <w:t xml:space="preserve"> Views</w:t>
      </w:r>
    </w:p>
    <w:p w:rsidR="00784348" w:rsidRDefault="00784348">
      <w:r>
        <w:t>Application Administration module contains views where application administrator can setup and manage application instance. All application settings are managed from the views and dialogs of Application Administration module.</w:t>
      </w:r>
    </w:p>
    <w:p w:rsidR="00CB30F8" w:rsidRDefault="00CB30F8" w:rsidP="008D6183">
      <w:pPr>
        <w:pStyle w:val="Heading3"/>
      </w:pPr>
      <w:r>
        <w:t>Project Administration Views</w:t>
      </w:r>
    </w:p>
    <w:p w:rsidR="00722AC6" w:rsidRDefault="00722AC6">
      <w:r>
        <w:t>Project Administration</w:t>
      </w:r>
      <w:r w:rsidR="00784348">
        <w:t xml:space="preserve"> module contains views where project administrator can setup and manage project. All project settings are managed from the views and dialogs of Project Administration module.</w:t>
      </w:r>
    </w:p>
    <w:p w:rsidR="00722AC6" w:rsidRDefault="00487B54" w:rsidP="008D6183">
      <w:pPr>
        <w:pStyle w:val="Heading3"/>
      </w:pPr>
      <w:r>
        <w:t>Artifact Management</w:t>
      </w:r>
      <w:r w:rsidR="00CB30F8">
        <w:t xml:space="preserve"> Views</w:t>
      </w:r>
    </w:p>
    <w:p w:rsidR="008D6183" w:rsidRPr="008D6183" w:rsidRDefault="008D6183" w:rsidP="008D6183">
      <w:r>
        <w:t>Artifact Management module</w:t>
      </w:r>
      <w:r w:rsidR="00EA283F">
        <w:t xml:space="preserve"> contains views where users can create, update, manipulate and delete artifacts, its properties and alike</w:t>
      </w:r>
      <w:r>
        <w:t>.</w:t>
      </w:r>
      <w:r w:rsidR="00EA283F">
        <w:t xml:space="preserve"> All textual and graphical representations and editors of the artifacts are implemented in Artifact Management module.</w:t>
      </w:r>
    </w:p>
    <w:p w:rsidR="00487B54" w:rsidRDefault="00487B54" w:rsidP="008D6183">
      <w:pPr>
        <w:pStyle w:val="Heading3"/>
      </w:pPr>
      <w:r>
        <w:t>Activity Simulation</w:t>
      </w:r>
      <w:r w:rsidR="00C52CC6">
        <w:t xml:space="preserve"> Views</w:t>
      </w:r>
    </w:p>
    <w:p w:rsidR="008D6183" w:rsidRDefault="008D6183">
      <w:r>
        <w:t>Activity Simulation module</w:t>
      </w:r>
      <w:r w:rsidR="00BA03F1">
        <w:t xml:space="preserve"> contains views where user runs screen mockup and use case simulations.</w:t>
      </w:r>
    </w:p>
    <w:p w:rsidR="00487B54" w:rsidRDefault="00487B54" w:rsidP="008D6183">
      <w:pPr>
        <w:pStyle w:val="Heading3"/>
      </w:pPr>
      <w:r>
        <w:t>Baseline Review</w:t>
      </w:r>
      <w:r w:rsidR="00C52CC6">
        <w:t xml:space="preserve"> Views</w:t>
      </w:r>
    </w:p>
    <w:p w:rsidR="008D6183" w:rsidRDefault="008D6183" w:rsidP="008D6183">
      <w:r>
        <w:t>Baseline Review module</w:t>
      </w:r>
      <w:r w:rsidR="00BA03F1">
        <w:t xml:space="preserve"> contains views where user can define baseline and create review of artifacts as of baseline date.</w:t>
      </w:r>
    </w:p>
    <w:p w:rsidR="00487B54" w:rsidRDefault="00487B54" w:rsidP="008D6183">
      <w:pPr>
        <w:pStyle w:val="Heading3"/>
      </w:pPr>
      <w:r>
        <w:t>Rapid Review</w:t>
      </w:r>
      <w:r w:rsidR="00C52CC6">
        <w:t xml:space="preserve"> Views</w:t>
      </w:r>
    </w:p>
    <w:p w:rsidR="008D6183" w:rsidRDefault="008D6183">
      <w:r>
        <w:t>Rapid Review module</w:t>
      </w:r>
      <w:r w:rsidR="00BA03F1">
        <w:t xml:space="preserve"> contains views where user can review collection of artifacts.</w:t>
      </w:r>
    </w:p>
    <w:p w:rsidR="00487B54" w:rsidRDefault="00487B54" w:rsidP="008D6183">
      <w:pPr>
        <w:pStyle w:val="Heading3"/>
      </w:pPr>
      <w:r>
        <w:t>Impact Analysis</w:t>
      </w:r>
      <w:r w:rsidR="00C52CC6">
        <w:t xml:space="preserve"> Views</w:t>
      </w:r>
    </w:p>
    <w:p w:rsidR="008D6183" w:rsidRDefault="008D6183" w:rsidP="008D6183">
      <w:r>
        <w:t>Impact Analysis module</w:t>
      </w:r>
      <w:r w:rsidR="00BA03F1">
        <w:t xml:space="preserve"> contains views where user can trace and explore artifact dependencies.</w:t>
      </w:r>
      <w:bookmarkStart w:id="0" w:name="_GoBack"/>
      <w:bookmarkEnd w:id="0"/>
    </w:p>
    <w:sectPr w:rsidR="008D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2D"/>
    <w:rsid w:val="00037242"/>
    <w:rsid w:val="001300FA"/>
    <w:rsid w:val="00173A4A"/>
    <w:rsid w:val="001C2CF6"/>
    <w:rsid w:val="0026273E"/>
    <w:rsid w:val="00282A1F"/>
    <w:rsid w:val="002A2A28"/>
    <w:rsid w:val="002E723B"/>
    <w:rsid w:val="00377D79"/>
    <w:rsid w:val="003B60C2"/>
    <w:rsid w:val="003E30F8"/>
    <w:rsid w:val="00421AAF"/>
    <w:rsid w:val="00463916"/>
    <w:rsid w:val="00487B54"/>
    <w:rsid w:val="004C7631"/>
    <w:rsid w:val="005867AC"/>
    <w:rsid w:val="00595461"/>
    <w:rsid w:val="005F610F"/>
    <w:rsid w:val="00637113"/>
    <w:rsid w:val="006A54F5"/>
    <w:rsid w:val="006C6010"/>
    <w:rsid w:val="006E2090"/>
    <w:rsid w:val="00722AC6"/>
    <w:rsid w:val="00784348"/>
    <w:rsid w:val="007925DE"/>
    <w:rsid w:val="00794F6B"/>
    <w:rsid w:val="007A4ABA"/>
    <w:rsid w:val="008D6183"/>
    <w:rsid w:val="00991319"/>
    <w:rsid w:val="00991701"/>
    <w:rsid w:val="009C7364"/>
    <w:rsid w:val="00AA18A6"/>
    <w:rsid w:val="00B72A7A"/>
    <w:rsid w:val="00BA03F1"/>
    <w:rsid w:val="00BB2A4B"/>
    <w:rsid w:val="00BD04AF"/>
    <w:rsid w:val="00BE27E1"/>
    <w:rsid w:val="00C04AB9"/>
    <w:rsid w:val="00C52CC6"/>
    <w:rsid w:val="00C60D06"/>
    <w:rsid w:val="00C61078"/>
    <w:rsid w:val="00C94DE4"/>
    <w:rsid w:val="00CB30F8"/>
    <w:rsid w:val="00CC0205"/>
    <w:rsid w:val="00D34232"/>
    <w:rsid w:val="00D904FD"/>
    <w:rsid w:val="00D91780"/>
    <w:rsid w:val="00DA1D2D"/>
    <w:rsid w:val="00DD19B0"/>
    <w:rsid w:val="00E13B6F"/>
    <w:rsid w:val="00E1440D"/>
    <w:rsid w:val="00E968D7"/>
    <w:rsid w:val="00EA283F"/>
    <w:rsid w:val="00ED1E00"/>
    <w:rsid w:val="00F30D26"/>
    <w:rsid w:val="00F33F5C"/>
    <w:rsid w:val="00F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162FA-85BA-46F3-AA38-E42EC0ED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2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1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61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47</cp:revision>
  <cp:lastPrinted>2015-06-23T17:30:00Z</cp:lastPrinted>
  <dcterms:created xsi:type="dcterms:W3CDTF">2015-06-22T18:42:00Z</dcterms:created>
  <dcterms:modified xsi:type="dcterms:W3CDTF">2015-09-15T21:21:00Z</dcterms:modified>
</cp:coreProperties>
</file>