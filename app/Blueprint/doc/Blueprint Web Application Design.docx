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RDefault="00B67480" w:rsidP="00935753">
      <w:pPr>
        <w:pStyle w:val="Title"/>
      </w:pPr>
    </w:p>
    <w:p w:rsidR="00B67480" w:rsidRDefault="00B67480" w:rsidP="00935753">
      <w:pPr>
        <w:pStyle w:val="Title"/>
      </w:pPr>
    </w:p>
    <w:p w:rsidR="00B67480" w:rsidRDefault="00B67480" w:rsidP="00935753">
      <w:pPr>
        <w:pStyle w:val="Title"/>
      </w:pPr>
    </w:p>
    <w:p w:rsidR="00F57CD5" w:rsidRPr="00D97B44" w:rsidRDefault="008C0B45" w:rsidP="00746F6E">
      <w:pPr>
        <w:pStyle w:val="Title"/>
      </w:pPr>
      <w:r w:rsidRPr="00D97B44">
        <w:t>Blue</w:t>
      </w:r>
      <w:r w:rsidR="00746F6E">
        <w:t>print Web Application Design</w:t>
      </w:r>
    </w:p>
    <w:p w:rsidR="005735D1" w:rsidRDefault="005735D1" w:rsidP="005735D1"/>
    <w:p w:rsidR="005735D1" w:rsidRPr="0028585F" w:rsidRDefault="005735D1" w:rsidP="00D97B44">
      <w:pPr>
        <w:pStyle w:val="Title"/>
        <w:ind w:firstLine="720"/>
        <w:rPr>
          <w:sz w:val="72"/>
          <w:szCs w:val="72"/>
        </w:rPr>
      </w:pPr>
      <w:r>
        <w:tab/>
      </w:r>
    </w:p>
    <w:p w:rsidR="005735D1" w:rsidRPr="005735D1" w:rsidRDefault="005735D1" w:rsidP="005735D1"/>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7B1C3C" w:rsidRDefault="007B1C3C" w:rsidP="007100F8"/>
    <w:p w:rsidR="005735D1" w:rsidRDefault="005735D1" w:rsidP="005735D1">
      <w:r>
        <w:t>Version: first draft - in progress</w:t>
      </w:r>
    </w:p>
    <w:p w:rsidR="00F5613F" w:rsidRDefault="005735D1" w:rsidP="00641531">
      <w:r>
        <w:t>Author</w:t>
      </w:r>
      <w:r w:rsidR="005C0374">
        <w:t>s</w:t>
      </w:r>
      <w:r>
        <w:t xml:space="preserve">: </w:t>
      </w:r>
      <w:r w:rsidR="007100F8">
        <w:t>Pegah Tabrizi</w:t>
      </w:r>
      <w:r w:rsidR="005C0374">
        <w:t xml:space="preserve"> &amp; Riad Baghbanli</w:t>
      </w:r>
    </w:p>
    <w:p w:rsidR="00D97B44" w:rsidRDefault="00D97B44">
      <w:pPr>
        <w:rPr>
          <w:rFonts w:asciiTheme="majorHAnsi" w:eastAsiaTheme="majorEastAsia" w:hAnsiTheme="majorHAnsi" w:cstheme="majorBidi"/>
          <w:color w:val="1481AB" w:themeColor="accent1" w:themeShade="BF"/>
          <w:sz w:val="30"/>
          <w:szCs w:val="30"/>
        </w:rPr>
      </w:pPr>
      <w:r>
        <w:br w:type="page"/>
      </w:r>
    </w:p>
    <w:sdt>
      <w:sdtPr>
        <w:rPr>
          <w:rFonts w:asciiTheme="minorHAnsi" w:eastAsiaTheme="minorEastAsia" w:hAnsiTheme="minorHAnsi" w:cstheme="minorBidi"/>
          <w:color w:val="auto"/>
          <w:sz w:val="22"/>
          <w:szCs w:val="22"/>
        </w:rPr>
        <w:id w:val="1863240139"/>
        <w:docPartObj>
          <w:docPartGallery w:val="Table of Contents"/>
          <w:docPartUnique/>
        </w:docPartObj>
      </w:sdtPr>
      <w:sdtEndPr>
        <w:rPr>
          <w:b/>
          <w:bCs/>
          <w:noProof/>
        </w:rPr>
      </w:sdtEndPr>
      <w:sdtContent>
        <w:p w:rsidR="00D97B44" w:rsidRDefault="00D97B44">
          <w:pPr>
            <w:pStyle w:val="TOCHeading"/>
          </w:pPr>
          <w:r>
            <w:t>Table of Contents</w:t>
          </w:r>
        </w:p>
        <w:p w:rsidR="00F21B26" w:rsidRDefault="00D97B44">
          <w:pPr>
            <w:pStyle w:val="TOC1"/>
            <w:tabs>
              <w:tab w:val="right" w:leader="dot" w:pos="9350"/>
            </w:tabs>
            <w:rPr>
              <w:noProof/>
              <w:lang w:eastAsia="en-US"/>
            </w:rPr>
          </w:pPr>
          <w:r>
            <w:fldChar w:fldCharType="begin"/>
          </w:r>
          <w:r>
            <w:instrText xml:space="preserve"> TOC \o "1-3" \h \z \u </w:instrText>
          </w:r>
          <w:r>
            <w:fldChar w:fldCharType="separate"/>
          </w:r>
          <w:hyperlink w:anchor="_Toc431206006" w:history="1">
            <w:r w:rsidR="00F21B26" w:rsidRPr="00614033">
              <w:rPr>
                <w:rStyle w:val="Hyperlink"/>
                <w:noProof/>
              </w:rPr>
              <w:t>Overview</w:t>
            </w:r>
            <w:r w:rsidR="00F21B26">
              <w:rPr>
                <w:noProof/>
                <w:webHidden/>
              </w:rPr>
              <w:tab/>
            </w:r>
            <w:r w:rsidR="00F21B26">
              <w:rPr>
                <w:noProof/>
                <w:webHidden/>
              </w:rPr>
              <w:fldChar w:fldCharType="begin"/>
            </w:r>
            <w:r w:rsidR="00F21B26">
              <w:rPr>
                <w:noProof/>
                <w:webHidden/>
              </w:rPr>
              <w:instrText xml:space="preserve"> PAGEREF _Toc431206006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A72E40">
          <w:pPr>
            <w:pStyle w:val="TOC1"/>
            <w:tabs>
              <w:tab w:val="right" w:leader="dot" w:pos="9350"/>
            </w:tabs>
            <w:rPr>
              <w:noProof/>
              <w:lang w:eastAsia="en-US"/>
            </w:rPr>
          </w:pPr>
          <w:hyperlink w:anchor="_Toc431206007" w:history="1">
            <w:r w:rsidR="00F21B26" w:rsidRPr="00614033">
              <w:rPr>
                <w:rStyle w:val="Hyperlink"/>
                <w:noProof/>
              </w:rPr>
              <w:t>Technology Stack</w:t>
            </w:r>
            <w:r w:rsidR="00F21B26">
              <w:rPr>
                <w:noProof/>
                <w:webHidden/>
              </w:rPr>
              <w:tab/>
            </w:r>
            <w:r w:rsidR="00F21B26">
              <w:rPr>
                <w:noProof/>
                <w:webHidden/>
              </w:rPr>
              <w:fldChar w:fldCharType="begin"/>
            </w:r>
            <w:r w:rsidR="00F21B26">
              <w:rPr>
                <w:noProof/>
                <w:webHidden/>
              </w:rPr>
              <w:instrText xml:space="preserve"> PAGEREF _Toc431206007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A72E40">
          <w:pPr>
            <w:pStyle w:val="TOC2"/>
            <w:tabs>
              <w:tab w:val="right" w:leader="dot" w:pos="9350"/>
            </w:tabs>
            <w:rPr>
              <w:noProof/>
              <w:lang w:eastAsia="en-US"/>
            </w:rPr>
          </w:pPr>
          <w:hyperlink w:anchor="_Toc431206008" w:history="1">
            <w:r w:rsidR="00F21B26" w:rsidRPr="00614033">
              <w:rPr>
                <w:rStyle w:val="Hyperlink"/>
                <w:noProof/>
              </w:rPr>
              <w:t>JavaScript SPA Frameworks: AngularJS &amp; TypeScript</w:t>
            </w:r>
            <w:r w:rsidR="00F21B26">
              <w:rPr>
                <w:noProof/>
                <w:webHidden/>
              </w:rPr>
              <w:tab/>
            </w:r>
            <w:r w:rsidR="00F21B26">
              <w:rPr>
                <w:noProof/>
                <w:webHidden/>
              </w:rPr>
              <w:fldChar w:fldCharType="begin"/>
            </w:r>
            <w:r w:rsidR="00F21B26">
              <w:rPr>
                <w:noProof/>
                <w:webHidden/>
              </w:rPr>
              <w:instrText xml:space="preserve"> PAGEREF _Toc431206008 \h </w:instrText>
            </w:r>
            <w:r w:rsidR="00F21B26">
              <w:rPr>
                <w:noProof/>
                <w:webHidden/>
              </w:rPr>
            </w:r>
            <w:r w:rsidR="00F21B26">
              <w:rPr>
                <w:noProof/>
                <w:webHidden/>
              </w:rPr>
              <w:fldChar w:fldCharType="separate"/>
            </w:r>
            <w:r w:rsidR="00F21B26">
              <w:rPr>
                <w:noProof/>
                <w:webHidden/>
              </w:rPr>
              <w:t>3</w:t>
            </w:r>
            <w:r w:rsidR="00F21B26">
              <w:rPr>
                <w:noProof/>
                <w:webHidden/>
              </w:rPr>
              <w:fldChar w:fldCharType="end"/>
            </w:r>
          </w:hyperlink>
        </w:p>
        <w:p w:rsidR="00F21B26" w:rsidRDefault="00A72E40">
          <w:pPr>
            <w:pStyle w:val="TOC2"/>
            <w:tabs>
              <w:tab w:val="right" w:leader="dot" w:pos="9350"/>
            </w:tabs>
            <w:rPr>
              <w:noProof/>
              <w:lang w:eastAsia="en-US"/>
            </w:rPr>
          </w:pPr>
          <w:hyperlink w:anchor="_Toc431206009" w:history="1">
            <w:r w:rsidR="00F21B26" w:rsidRPr="00614033">
              <w:rPr>
                <w:rStyle w:val="Hyperlink"/>
                <w:noProof/>
              </w:rPr>
              <w:t>Frontend Workflow Automation - Bower &amp; Gulp</w:t>
            </w:r>
            <w:r w:rsidR="00F21B26">
              <w:rPr>
                <w:noProof/>
                <w:webHidden/>
              </w:rPr>
              <w:tab/>
            </w:r>
            <w:r w:rsidR="00F21B26">
              <w:rPr>
                <w:noProof/>
                <w:webHidden/>
              </w:rPr>
              <w:fldChar w:fldCharType="begin"/>
            </w:r>
            <w:r w:rsidR="00F21B26">
              <w:rPr>
                <w:noProof/>
                <w:webHidden/>
              </w:rPr>
              <w:instrText xml:space="preserve"> PAGEREF _Toc431206009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1"/>
            <w:tabs>
              <w:tab w:val="right" w:leader="dot" w:pos="9350"/>
            </w:tabs>
            <w:rPr>
              <w:noProof/>
              <w:lang w:eastAsia="en-US"/>
            </w:rPr>
          </w:pPr>
          <w:hyperlink w:anchor="_Toc431206010" w:history="1">
            <w:r w:rsidR="00F21B26" w:rsidRPr="00614033">
              <w:rPr>
                <w:rStyle w:val="Hyperlink"/>
                <w:noProof/>
              </w:rPr>
              <w:t>Blueprint High Level Components</w:t>
            </w:r>
            <w:r w:rsidR="00F21B26">
              <w:rPr>
                <w:noProof/>
                <w:webHidden/>
              </w:rPr>
              <w:tab/>
            </w:r>
            <w:r w:rsidR="00F21B26">
              <w:rPr>
                <w:noProof/>
                <w:webHidden/>
              </w:rPr>
              <w:fldChar w:fldCharType="begin"/>
            </w:r>
            <w:r w:rsidR="00F21B26">
              <w:rPr>
                <w:noProof/>
                <w:webHidden/>
              </w:rPr>
              <w:instrText xml:space="preserve"> PAGEREF _Toc431206010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2"/>
            <w:tabs>
              <w:tab w:val="right" w:leader="dot" w:pos="9350"/>
            </w:tabs>
            <w:rPr>
              <w:noProof/>
              <w:lang w:eastAsia="en-US"/>
            </w:rPr>
          </w:pPr>
          <w:hyperlink w:anchor="_Toc431206011" w:history="1">
            <w:r w:rsidR="00F21B26" w:rsidRPr="00614033">
              <w:rPr>
                <w:rStyle w:val="Hyperlink"/>
                <w:noProof/>
              </w:rPr>
              <w:t>Application Administration Views</w:t>
            </w:r>
            <w:r w:rsidR="00F21B26">
              <w:rPr>
                <w:noProof/>
                <w:webHidden/>
              </w:rPr>
              <w:tab/>
            </w:r>
            <w:r w:rsidR="00F21B26">
              <w:rPr>
                <w:noProof/>
                <w:webHidden/>
              </w:rPr>
              <w:fldChar w:fldCharType="begin"/>
            </w:r>
            <w:r w:rsidR="00F21B26">
              <w:rPr>
                <w:noProof/>
                <w:webHidden/>
              </w:rPr>
              <w:instrText xml:space="preserve"> PAGEREF _Toc431206011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2"/>
            <w:tabs>
              <w:tab w:val="right" w:leader="dot" w:pos="9350"/>
            </w:tabs>
            <w:rPr>
              <w:noProof/>
              <w:lang w:eastAsia="en-US"/>
            </w:rPr>
          </w:pPr>
          <w:hyperlink w:anchor="_Toc431206012" w:history="1">
            <w:r w:rsidR="00F21B26" w:rsidRPr="00614033">
              <w:rPr>
                <w:rStyle w:val="Hyperlink"/>
                <w:noProof/>
              </w:rPr>
              <w:t>Project Administration Views</w:t>
            </w:r>
            <w:r w:rsidR="00F21B26">
              <w:rPr>
                <w:noProof/>
                <w:webHidden/>
              </w:rPr>
              <w:tab/>
            </w:r>
            <w:r w:rsidR="00F21B26">
              <w:rPr>
                <w:noProof/>
                <w:webHidden/>
              </w:rPr>
              <w:fldChar w:fldCharType="begin"/>
            </w:r>
            <w:r w:rsidR="00F21B26">
              <w:rPr>
                <w:noProof/>
                <w:webHidden/>
              </w:rPr>
              <w:instrText xml:space="preserve"> PAGEREF _Toc431206012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2"/>
            <w:tabs>
              <w:tab w:val="right" w:leader="dot" w:pos="9350"/>
            </w:tabs>
            <w:rPr>
              <w:noProof/>
              <w:lang w:eastAsia="en-US"/>
            </w:rPr>
          </w:pPr>
          <w:hyperlink w:anchor="_Toc431206013" w:history="1">
            <w:r w:rsidR="00F21B26" w:rsidRPr="00614033">
              <w:rPr>
                <w:rStyle w:val="Hyperlink"/>
                <w:noProof/>
              </w:rPr>
              <w:t>Artifact Management Views</w:t>
            </w:r>
            <w:r w:rsidR="00F21B26">
              <w:rPr>
                <w:noProof/>
                <w:webHidden/>
              </w:rPr>
              <w:tab/>
            </w:r>
            <w:r w:rsidR="00F21B26">
              <w:rPr>
                <w:noProof/>
                <w:webHidden/>
              </w:rPr>
              <w:fldChar w:fldCharType="begin"/>
            </w:r>
            <w:r w:rsidR="00F21B26">
              <w:rPr>
                <w:noProof/>
                <w:webHidden/>
              </w:rPr>
              <w:instrText xml:space="preserve"> PAGEREF _Toc431206013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2"/>
            <w:tabs>
              <w:tab w:val="right" w:leader="dot" w:pos="9350"/>
            </w:tabs>
            <w:rPr>
              <w:noProof/>
              <w:lang w:eastAsia="en-US"/>
            </w:rPr>
          </w:pPr>
          <w:hyperlink w:anchor="_Toc431206014" w:history="1">
            <w:r w:rsidR="00F21B26" w:rsidRPr="00614033">
              <w:rPr>
                <w:rStyle w:val="Hyperlink"/>
                <w:noProof/>
              </w:rPr>
              <w:t>Activity Simulation Views</w:t>
            </w:r>
            <w:r w:rsidR="00F21B26">
              <w:rPr>
                <w:noProof/>
                <w:webHidden/>
              </w:rPr>
              <w:tab/>
            </w:r>
            <w:r w:rsidR="00F21B26">
              <w:rPr>
                <w:noProof/>
                <w:webHidden/>
              </w:rPr>
              <w:fldChar w:fldCharType="begin"/>
            </w:r>
            <w:r w:rsidR="00F21B26">
              <w:rPr>
                <w:noProof/>
                <w:webHidden/>
              </w:rPr>
              <w:instrText xml:space="preserve"> PAGEREF _Toc431206014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2"/>
            <w:tabs>
              <w:tab w:val="right" w:leader="dot" w:pos="9350"/>
            </w:tabs>
            <w:rPr>
              <w:noProof/>
              <w:lang w:eastAsia="en-US"/>
            </w:rPr>
          </w:pPr>
          <w:hyperlink w:anchor="_Toc431206015" w:history="1">
            <w:r w:rsidR="00F21B26" w:rsidRPr="00614033">
              <w:rPr>
                <w:rStyle w:val="Hyperlink"/>
                <w:noProof/>
              </w:rPr>
              <w:t>Baseline Review Views</w:t>
            </w:r>
            <w:r w:rsidR="00F21B26">
              <w:rPr>
                <w:noProof/>
                <w:webHidden/>
              </w:rPr>
              <w:tab/>
            </w:r>
            <w:r w:rsidR="00F21B26">
              <w:rPr>
                <w:noProof/>
                <w:webHidden/>
              </w:rPr>
              <w:fldChar w:fldCharType="begin"/>
            </w:r>
            <w:r w:rsidR="00F21B26">
              <w:rPr>
                <w:noProof/>
                <w:webHidden/>
              </w:rPr>
              <w:instrText xml:space="preserve"> PAGEREF _Toc431206015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2"/>
            <w:tabs>
              <w:tab w:val="right" w:leader="dot" w:pos="9350"/>
            </w:tabs>
            <w:rPr>
              <w:noProof/>
              <w:lang w:eastAsia="en-US"/>
            </w:rPr>
          </w:pPr>
          <w:hyperlink w:anchor="_Toc431206016" w:history="1">
            <w:r w:rsidR="00F21B26" w:rsidRPr="00614033">
              <w:rPr>
                <w:rStyle w:val="Hyperlink"/>
                <w:noProof/>
              </w:rPr>
              <w:t>Rapid Review Views</w:t>
            </w:r>
            <w:r w:rsidR="00F21B26">
              <w:rPr>
                <w:noProof/>
                <w:webHidden/>
              </w:rPr>
              <w:tab/>
            </w:r>
            <w:r w:rsidR="00F21B26">
              <w:rPr>
                <w:noProof/>
                <w:webHidden/>
              </w:rPr>
              <w:fldChar w:fldCharType="begin"/>
            </w:r>
            <w:r w:rsidR="00F21B26">
              <w:rPr>
                <w:noProof/>
                <w:webHidden/>
              </w:rPr>
              <w:instrText xml:space="preserve"> PAGEREF _Toc431206016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2"/>
            <w:tabs>
              <w:tab w:val="right" w:leader="dot" w:pos="9350"/>
            </w:tabs>
            <w:rPr>
              <w:noProof/>
              <w:lang w:eastAsia="en-US"/>
            </w:rPr>
          </w:pPr>
          <w:hyperlink w:anchor="_Toc431206017" w:history="1">
            <w:r w:rsidR="00F21B26" w:rsidRPr="00614033">
              <w:rPr>
                <w:rStyle w:val="Hyperlink"/>
                <w:noProof/>
              </w:rPr>
              <w:t>Impact Analysis Views</w:t>
            </w:r>
            <w:r w:rsidR="00F21B26">
              <w:rPr>
                <w:noProof/>
                <w:webHidden/>
              </w:rPr>
              <w:tab/>
            </w:r>
            <w:r w:rsidR="00F21B26">
              <w:rPr>
                <w:noProof/>
                <w:webHidden/>
              </w:rPr>
              <w:fldChar w:fldCharType="begin"/>
            </w:r>
            <w:r w:rsidR="00F21B26">
              <w:rPr>
                <w:noProof/>
                <w:webHidden/>
              </w:rPr>
              <w:instrText xml:space="preserve"> PAGEREF _Toc431206017 \h </w:instrText>
            </w:r>
            <w:r w:rsidR="00F21B26">
              <w:rPr>
                <w:noProof/>
                <w:webHidden/>
              </w:rPr>
            </w:r>
            <w:r w:rsidR="00F21B26">
              <w:rPr>
                <w:noProof/>
                <w:webHidden/>
              </w:rPr>
              <w:fldChar w:fldCharType="separate"/>
            </w:r>
            <w:r w:rsidR="00F21B26">
              <w:rPr>
                <w:noProof/>
                <w:webHidden/>
              </w:rPr>
              <w:t>4</w:t>
            </w:r>
            <w:r w:rsidR="00F21B26">
              <w:rPr>
                <w:noProof/>
                <w:webHidden/>
              </w:rPr>
              <w:fldChar w:fldCharType="end"/>
            </w:r>
          </w:hyperlink>
        </w:p>
        <w:p w:rsidR="00F21B26" w:rsidRDefault="00A72E40">
          <w:pPr>
            <w:pStyle w:val="TOC1"/>
            <w:tabs>
              <w:tab w:val="right" w:leader="dot" w:pos="9350"/>
            </w:tabs>
            <w:rPr>
              <w:noProof/>
              <w:lang w:eastAsia="en-US"/>
            </w:rPr>
          </w:pPr>
          <w:hyperlink w:anchor="_Toc431206018" w:history="1">
            <w:r w:rsidR="00F21B26" w:rsidRPr="00614033">
              <w:rPr>
                <w:rStyle w:val="Hyperlink"/>
                <w:noProof/>
              </w:rPr>
              <w:t>Artifact Management / Main Experience – Layout</w:t>
            </w:r>
            <w:r w:rsidR="00F21B26">
              <w:rPr>
                <w:noProof/>
                <w:webHidden/>
              </w:rPr>
              <w:tab/>
            </w:r>
            <w:r w:rsidR="00F21B26">
              <w:rPr>
                <w:noProof/>
                <w:webHidden/>
              </w:rPr>
              <w:fldChar w:fldCharType="begin"/>
            </w:r>
            <w:r w:rsidR="00F21B26">
              <w:rPr>
                <w:noProof/>
                <w:webHidden/>
              </w:rPr>
              <w:instrText xml:space="preserve"> PAGEREF _Toc431206018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A72E40">
          <w:pPr>
            <w:pStyle w:val="TOC2"/>
            <w:tabs>
              <w:tab w:val="right" w:leader="dot" w:pos="9350"/>
            </w:tabs>
            <w:rPr>
              <w:noProof/>
              <w:lang w:eastAsia="en-US"/>
            </w:rPr>
          </w:pPr>
          <w:hyperlink w:anchor="_Toc431206019" w:history="1">
            <w:r w:rsidR="00F21B26" w:rsidRPr="00614033">
              <w:rPr>
                <w:rStyle w:val="Hyperlink"/>
                <w:noProof/>
              </w:rPr>
              <w:t>Features of Layout in Current SilverLight Implementation</w:t>
            </w:r>
            <w:r w:rsidR="00F21B26">
              <w:rPr>
                <w:noProof/>
                <w:webHidden/>
              </w:rPr>
              <w:tab/>
            </w:r>
            <w:r w:rsidR="00F21B26">
              <w:rPr>
                <w:noProof/>
                <w:webHidden/>
              </w:rPr>
              <w:fldChar w:fldCharType="begin"/>
            </w:r>
            <w:r w:rsidR="00F21B26">
              <w:rPr>
                <w:noProof/>
                <w:webHidden/>
              </w:rPr>
              <w:instrText xml:space="preserve"> PAGEREF _Toc431206019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A72E40">
          <w:pPr>
            <w:pStyle w:val="TOC2"/>
            <w:tabs>
              <w:tab w:val="right" w:leader="dot" w:pos="9350"/>
            </w:tabs>
            <w:rPr>
              <w:noProof/>
              <w:lang w:eastAsia="en-US"/>
            </w:rPr>
          </w:pPr>
          <w:hyperlink w:anchor="_Toc431206020" w:history="1">
            <w:r w:rsidR="00F21B26" w:rsidRPr="00614033">
              <w:rPr>
                <w:rStyle w:val="Hyperlink"/>
                <w:noProof/>
              </w:rPr>
              <w:t>Features we are planning to add</w:t>
            </w:r>
            <w:r w:rsidR="00F21B26">
              <w:rPr>
                <w:noProof/>
                <w:webHidden/>
              </w:rPr>
              <w:tab/>
            </w:r>
            <w:r w:rsidR="00F21B26">
              <w:rPr>
                <w:noProof/>
                <w:webHidden/>
              </w:rPr>
              <w:fldChar w:fldCharType="begin"/>
            </w:r>
            <w:r w:rsidR="00F21B26">
              <w:rPr>
                <w:noProof/>
                <w:webHidden/>
              </w:rPr>
              <w:instrText xml:space="preserve"> PAGEREF _Toc431206020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A72E40">
          <w:pPr>
            <w:pStyle w:val="TOC2"/>
            <w:tabs>
              <w:tab w:val="right" w:leader="dot" w:pos="9350"/>
            </w:tabs>
            <w:rPr>
              <w:noProof/>
              <w:lang w:eastAsia="en-US"/>
            </w:rPr>
          </w:pPr>
          <w:hyperlink w:anchor="_Toc431206021" w:history="1">
            <w:r w:rsidR="00F21B26" w:rsidRPr="00614033">
              <w:rPr>
                <w:rStyle w:val="Hyperlink"/>
                <w:noProof/>
              </w:rPr>
              <w:t>Layout Managers from 3</w:t>
            </w:r>
            <w:r w:rsidR="00F21B26" w:rsidRPr="00614033">
              <w:rPr>
                <w:rStyle w:val="Hyperlink"/>
                <w:noProof/>
                <w:vertAlign w:val="superscript"/>
              </w:rPr>
              <w:t>rd</w:t>
            </w:r>
            <w:r w:rsidR="00F21B26" w:rsidRPr="00614033">
              <w:rPr>
                <w:rStyle w:val="Hyperlink"/>
                <w:noProof/>
              </w:rPr>
              <w:t xml:space="preserve"> Parties</w:t>
            </w:r>
            <w:r w:rsidR="00F21B26">
              <w:rPr>
                <w:noProof/>
                <w:webHidden/>
              </w:rPr>
              <w:tab/>
            </w:r>
            <w:r w:rsidR="00F21B26">
              <w:rPr>
                <w:noProof/>
                <w:webHidden/>
              </w:rPr>
              <w:fldChar w:fldCharType="begin"/>
            </w:r>
            <w:r w:rsidR="00F21B26">
              <w:rPr>
                <w:noProof/>
                <w:webHidden/>
              </w:rPr>
              <w:instrText xml:space="preserve"> PAGEREF _Toc431206021 \h </w:instrText>
            </w:r>
            <w:r w:rsidR="00F21B26">
              <w:rPr>
                <w:noProof/>
                <w:webHidden/>
              </w:rPr>
            </w:r>
            <w:r w:rsidR="00F21B26">
              <w:rPr>
                <w:noProof/>
                <w:webHidden/>
              </w:rPr>
              <w:fldChar w:fldCharType="separate"/>
            </w:r>
            <w:r w:rsidR="00F21B26">
              <w:rPr>
                <w:noProof/>
                <w:webHidden/>
              </w:rPr>
              <w:t>6</w:t>
            </w:r>
            <w:r w:rsidR="00F21B26">
              <w:rPr>
                <w:noProof/>
                <w:webHidden/>
              </w:rPr>
              <w:fldChar w:fldCharType="end"/>
            </w:r>
          </w:hyperlink>
        </w:p>
        <w:p w:rsidR="00F21B26" w:rsidRDefault="00A72E40">
          <w:pPr>
            <w:pStyle w:val="TOC1"/>
            <w:tabs>
              <w:tab w:val="right" w:leader="dot" w:pos="9350"/>
            </w:tabs>
            <w:rPr>
              <w:noProof/>
              <w:lang w:eastAsia="en-US"/>
            </w:rPr>
          </w:pPr>
          <w:hyperlink w:anchor="_Toc431206022" w:history="1">
            <w:r w:rsidR="00F21B26" w:rsidRPr="00614033">
              <w:rPr>
                <w:rStyle w:val="Hyperlink"/>
                <w:noProof/>
              </w:rPr>
              <w:t>Artifact Management / Editor Panel – TreeGrid</w:t>
            </w:r>
            <w:r w:rsidR="00F21B26">
              <w:rPr>
                <w:noProof/>
                <w:webHidden/>
              </w:rPr>
              <w:tab/>
            </w:r>
            <w:r w:rsidR="00F21B26">
              <w:rPr>
                <w:noProof/>
                <w:webHidden/>
              </w:rPr>
              <w:fldChar w:fldCharType="begin"/>
            </w:r>
            <w:r w:rsidR="00F21B26">
              <w:rPr>
                <w:noProof/>
                <w:webHidden/>
              </w:rPr>
              <w:instrText xml:space="preserve"> PAGEREF _Toc431206022 \h </w:instrText>
            </w:r>
            <w:r w:rsidR="00F21B26">
              <w:rPr>
                <w:noProof/>
                <w:webHidden/>
              </w:rPr>
            </w:r>
            <w:r w:rsidR="00F21B26">
              <w:rPr>
                <w:noProof/>
                <w:webHidden/>
              </w:rPr>
              <w:fldChar w:fldCharType="separate"/>
            </w:r>
            <w:r w:rsidR="00F21B26">
              <w:rPr>
                <w:noProof/>
                <w:webHidden/>
              </w:rPr>
              <w:t>7</w:t>
            </w:r>
            <w:r w:rsidR="00F21B26">
              <w:rPr>
                <w:noProof/>
                <w:webHidden/>
              </w:rPr>
              <w:fldChar w:fldCharType="end"/>
            </w:r>
          </w:hyperlink>
        </w:p>
        <w:p w:rsidR="00F21B26" w:rsidRDefault="00A72E40">
          <w:pPr>
            <w:pStyle w:val="TOC2"/>
            <w:tabs>
              <w:tab w:val="right" w:leader="dot" w:pos="9350"/>
            </w:tabs>
            <w:rPr>
              <w:noProof/>
              <w:lang w:eastAsia="en-US"/>
            </w:rPr>
          </w:pPr>
          <w:hyperlink w:anchor="_Toc431206023" w:history="1">
            <w:r w:rsidR="00F21B26" w:rsidRPr="00614033">
              <w:rPr>
                <w:rStyle w:val="Hyperlink"/>
                <w:noProof/>
              </w:rPr>
              <w:t>Features of TreeGrid in Current SilverLight Implementation</w:t>
            </w:r>
            <w:r w:rsidR="00F21B26">
              <w:rPr>
                <w:noProof/>
                <w:webHidden/>
              </w:rPr>
              <w:tab/>
            </w:r>
            <w:r w:rsidR="00F21B26">
              <w:rPr>
                <w:noProof/>
                <w:webHidden/>
              </w:rPr>
              <w:fldChar w:fldCharType="begin"/>
            </w:r>
            <w:r w:rsidR="00F21B26">
              <w:rPr>
                <w:noProof/>
                <w:webHidden/>
              </w:rPr>
              <w:instrText xml:space="preserve"> PAGEREF _Toc431206023 \h </w:instrText>
            </w:r>
            <w:r w:rsidR="00F21B26">
              <w:rPr>
                <w:noProof/>
                <w:webHidden/>
              </w:rPr>
            </w:r>
            <w:r w:rsidR="00F21B26">
              <w:rPr>
                <w:noProof/>
                <w:webHidden/>
              </w:rPr>
              <w:fldChar w:fldCharType="separate"/>
            </w:r>
            <w:r w:rsidR="00F21B26">
              <w:rPr>
                <w:noProof/>
                <w:webHidden/>
              </w:rPr>
              <w:t>7</w:t>
            </w:r>
            <w:r w:rsidR="00F21B26">
              <w:rPr>
                <w:noProof/>
                <w:webHidden/>
              </w:rPr>
              <w:fldChar w:fldCharType="end"/>
            </w:r>
          </w:hyperlink>
        </w:p>
        <w:p w:rsidR="00F21B26" w:rsidRDefault="00A72E40">
          <w:pPr>
            <w:pStyle w:val="TOC2"/>
            <w:tabs>
              <w:tab w:val="right" w:leader="dot" w:pos="9350"/>
            </w:tabs>
            <w:rPr>
              <w:noProof/>
              <w:lang w:eastAsia="en-US"/>
            </w:rPr>
          </w:pPr>
          <w:hyperlink w:anchor="_Toc431206024" w:history="1">
            <w:r w:rsidR="00F21B26" w:rsidRPr="00614033">
              <w:rPr>
                <w:rStyle w:val="Hyperlink"/>
                <w:noProof/>
              </w:rPr>
              <w:t>Nice to have features – We might plan to add</w:t>
            </w:r>
            <w:r w:rsidR="00F21B26">
              <w:rPr>
                <w:noProof/>
                <w:webHidden/>
              </w:rPr>
              <w:tab/>
            </w:r>
            <w:r w:rsidR="00F21B26">
              <w:rPr>
                <w:noProof/>
                <w:webHidden/>
              </w:rPr>
              <w:fldChar w:fldCharType="begin"/>
            </w:r>
            <w:r w:rsidR="00F21B26">
              <w:rPr>
                <w:noProof/>
                <w:webHidden/>
              </w:rPr>
              <w:instrText xml:space="preserve"> PAGEREF _Toc431206024 \h </w:instrText>
            </w:r>
            <w:r w:rsidR="00F21B26">
              <w:rPr>
                <w:noProof/>
                <w:webHidden/>
              </w:rPr>
            </w:r>
            <w:r w:rsidR="00F21B26">
              <w:rPr>
                <w:noProof/>
                <w:webHidden/>
              </w:rPr>
              <w:fldChar w:fldCharType="separate"/>
            </w:r>
            <w:r w:rsidR="00F21B26">
              <w:rPr>
                <w:noProof/>
                <w:webHidden/>
              </w:rPr>
              <w:t>8</w:t>
            </w:r>
            <w:r w:rsidR="00F21B26">
              <w:rPr>
                <w:noProof/>
                <w:webHidden/>
              </w:rPr>
              <w:fldChar w:fldCharType="end"/>
            </w:r>
          </w:hyperlink>
        </w:p>
        <w:p w:rsidR="00F21B26" w:rsidRDefault="00A72E40">
          <w:pPr>
            <w:pStyle w:val="TOC2"/>
            <w:tabs>
              <w:tab w:val="right" w:leader="dot" w:pos="9350"/>
            </w:tabs>
            <w:rPr>
              <w:noProof/>
              <w:lang w:eastAsia="en-US"/>
            </w:rPr>
          </w:pPr>
          <w:hyperlink w:anchor="_Toc431206025" w:history="1">
            <w:r w:rsidR="00F21B26" w:rsidRPr="00614033">
              <w:rPr>
                <w:rStyle w:val="Hyperlink"/>
                <w:noProof/>
              </w:rPr>
              <w:t>AngularJs TreeGrids from 3</w:t>
            </w:r>
            <w:r w:rsidR="00F21B26" w:rsidRPr="00614033">
              <w:rPr>
                <w:rStyle w:val="Hyperlink"/>
                <w:noProof/>
                <w:vertAlign w:val="superscript"/>
              </w:rPr>
              <w:t>rd</w:t>
            </w:r>
            <w:r w:rsidR="00F21B26" w:rsidRPr="00614033">
              <w:rPr>
                <w:rStyle w:val="Hyperlink"/>
                <w:noProof/>
              </w:rPr>
              <w:t xml:space="preserve"> Parties</w:t>
            </w:r>
            <w:r w:rsidR="00F21B26">
              <w:rPr>
                <w:noProof/>
                <w:webHidden/>
              </w:rPr>
              <w:tab/>
            </w:r>
            <w:r w:rsidR="00F21B26">
              <w:rPr>
                <w:noProof/>
                <w:webHidden/>
              </w:rPr>
              <w:fldChar w:fldCharType="begin"/>
            </w:r>
            <w:r w:rsidR="00F21B26">
              <w:rPr>
                <w:noProof/>
                <w:webHidden/>
              </w:rPr>
              <w:instrText xml:space="preserve"> PAGEREF _Toc431206025 \h </w:instrText>
            </w:r>
            <w:r w:rsidR="00F21B26">
              <w:rPr>
                <w:noProof/>
                <w:webHidden/>
              </w:rPr>
            </w:r>
            <w:r w:rsidR="00F21B26">
              <w:rPr>
                <w:noProof/>
                <w:webHidden/>
              </w:rPr>
              <w:fldChar w:fldCharType="separate"/>
            </w:r>
            <w:r w:rsidR="00F21B26">
              <w:rPr>
                <w:noProof/>
                <w:webHidden/>
              </w:rPr>
              <w:t>9</w:t>
            </w:r>
            <w:r w:rsidR="00F21B26">
              <w:rPr>
                <w:noProof/>
                <w:webHidden/>
              </w:rPr>
              <w:fldChar w:fldCharType="end"/>
            </w:r>
          </w:hyperlink>
        </w:p>
        <w:p w:rsidR="00D97B44" w:rsidRDefault="00D97B44">
          <w:r>
            <w:rPr>
              <w:b/>
              <w:bCs/>
              <w:noProof/>
            </w:rPr>
            <w:fldChar w:fldCharType="end"/>
          </w:r>
        </w:p>
      </w:sdtContent>
    </w:sdt>
    <w:p w:rsidR="00D97B44" w:rsidRDefault="00D97B44">
      <w:pPr>
        <w:rPr>
          <w:rFonts w:asciiTheme="majorHAnsi" w:eastAsiaTheme="majorEastAsia" w:hAnsiTheme="majorHAnsi" w:cstheme="majorBidi"/>
          <w:color w:val="1481AB" w:themeColor="accent1" w:themeShade="BF"/>
          <w:sz w:val="30"/>
          <w:szCs w:val="30"/>
        </w:rPr>
      </w:pPr>
      <w:r>
        <w:br w:type="page"/>
      </w:r>
    </w:p>
    <w:p w:rsidR="00D97B44" w:rsidRDefault="00D97B44" w:rsidP="00D97B44">
      <w:pPr>
        <w:pStyle w:val="Heading1"/>
      </w:pPr>
      <w:bookmarkStart w:id="0" w:name="_Toc431206006"/>
      <w:r>
        <w:lastRenderedPageBreak/>
        <w:t>Overview</w:t>
      </w:r>
      <w:bookmarkEnd w:id="0"/>
    </w:p>
    <w:p w:rsidR="00FD7B7F" w:rsidRDefault="007100F8" w:rsidP="00352970">
      <w:pPr>
        <w:jc w:val="both"/>
      </w:pPr>
      <w:r>
        <w:t xml:space="preserve">With Microsoft </w:t>
      </w:r>
      <w:r w:rsidR="00492659">
        <w:t>planning on retiring</w:t>
      </w:r>
      <w:r>
        <w:t xml:space="preserve"> Silver</w:t>
      </w:r>
      <w:r w:rsidR="00492659">
        <w:t>l</w:t>
      </w:r>
      <w:r>
        <w:t>ight</w:t>
      </w:r>
      <w:r w:rsidR="00492659">
        <w:t xml:space="preserve"> </w:t>
      </w:r>
      <w:r w:rsidR="000E2770">
        <w:t>in near future</w:t>
      </w:r>
      <w:r w:rsidR="00492659">
        <w:t xml:space="preserve"> and browsers </w:t>
      </w:r>
      <w:r w:rsidR="0067218E">
        <w:t>start</w:t>
      </w:r>
      <w:r w:rsidR="00352970">
        <w:t>ing to</w:t>
      </w:r>
      <w:r w:rsidR="00492659">
        <w:t xml:space="preserve"> drop their support for Silverlight</w:t>
      </w:r>
      <w:r w:rsidR="00352970">
        <w:t xml:space="preserve"> already</w:t>
      </w:r>
      <w:r w:rsidR="00492659">
        <w:t>, we ha</w:t>
      </w:r>
      <w:r w:rsidR="00191904">
        <w:t>ve</w:t>
      </w:r>
      <w:r w:rsidR="00492659">
        <w:t xml:space="preserve"> to adopt </w:t>
      </w:r>
      <w:r w:rsidR="00191904">
        <w:t>open web</w:t>
      </w:r>
      <w:r w:rsidR="00492659">
        <w:t xml:space="preserve"> </w:t>
      </w:r>
      <w:r w:rsidR="00FD7B7F">
        <w:t>standards</w:t>
      </w:r>
      <w:r w:rsidR="000E2770">
        <w:t xml:space="preserve"> such as HTML5</w:t>
      </w:r>
      <w:r w:rsidR="00FD7A4C">
        <w:t>/</w:t>
      </w:r>
      <w:r w:rsidR="00BB123C">
        <w:t>JavaScript</w:t>
      </w:r>
      <w:r w:rsidR="000E2770">
        <w:t xml:space="preserve"> and </w:t>
      </w:r>
      <w:r w:rsidR="00C55208">
        <w:t>replace</w:t>
      </w:r>
      <w:r w:rsidR="000E2770">
        <w:t xml:space="preserve"> Blueprint’s current </w:t>
      </w:r>
      <w:r w:rsidR="00161954">
        <w:t xml:space="preserve">offering </w:t>
      </w:r>
      <w:r w:rsidR="00352970">
        <w:t>that had been developed using</w:t>
      </w:r>
      <w:r w:rsidR="00161954">
        <w:t xml:space="preserve"> Silverlight </w:t>
      </w:r>
      <w:r w:rsidR="00586B45">
        <w:t xml:space="preserve">and </w:t>
      </w:r>
      <w:r w:rsidR="000E2770">
        <w:t xml:space="preserve">along the way add support for tablet and </w:t>
      </w:r>
      <w:r w:rsidR="00586B45">
        <w:t>mobile</w:t>
      </w:r>
      <w:r w:rsidR="000E2770">
        <w:t>.</w:t>
      </w:r>
    </w:p>
    <w:p w:rsidR="00E33B81" w:rsidRDefault="00E33B81" w:rsidP="00C55208">
      <w:pPr>
        <w:jc w:val="both"/>
      </w:pPr>
      <w:r>
        <w:t>A Web based single page application (SPA)</w:t>
      </w:r>
      <w:r w:rsidRPr="00E33B81">
        <w:t xml:space="preserve"> is an evolution away from the stateless page-redraw model that browsers were originally designed for but</w:t>
      </w:r>
      <w:r w:rsidR="00C55208">
        <w:t xml:space="preserve"> advancements in HTML5 and new </w:t>
      </w:r>
      <w:r w:rsidR="00BB123C">
        <w:t>JavaScript</w:t>
      </w:r>
      <w:r w:rsidR="00C55208">
        <w:t xml:space="preserve"> frameworks,</w:t>
      </w:r>
      <w:r w:rsidRPr="00E33B81">
        <w:t xml:space="preserve"> enable browser to retain a single page</w:t>
      </w:r>
      <w:r w:rsidR="00C55208">
        <w:t xml:space="preserve"> and create a fluid user experience similar to a desktop application</w:t>
      </w:r>
      <w:r w:rsidRPr="00E33B81">
        <w:t xml:space="preserve"> even when the applicatio</w:t>
      </w:r>
      <w:r w:rsidR="00C55208">
        <w:t>n requires server communication.</w:t>
      </w:r>
    </w:p>
    <w:p w:rsidR="00FD7A4C" w:rsidRDefault="00207228" w:rsidP="006E5FAC">
      <w:pPr>
        <w:jc w:val="both"/>
      </w:pPr>
      <w:r>
        <w:t xml:space="preserve">Modern browsers that can parse HTML5 allow developers to shift the user interface and </w:t>
      </w:r>
      <w:r w:rsidR="00352970">
        <w:t xml:space="preserve">related </w:t>
      </w:r>
      <w:r>
        <w:t>application logic from web servers to the client</w:t>
      </w:r>
      <w:r w:rsidR="00C55208">
        <w:t xml:space="preserve"> and</w:t>
      </w:r>
      <w:r>
        <w:t xml:space="preserve"> </w:t>
      </w:r>
      <w:r w:rsidR="00BB123C">
        <w:t>JavaScript</w:t>
      </w:r>
      <w:r w:rsidR="00191904">
        <w:t xml:space="preserve"> </w:t>
      </w:r>
      <w:r w:rsidR="00C55208">
        <w:t>libraries</w:t>
      </w:r>
      <w:r w:rsidR="00191904">
        <w:t xml:space="preserve"> such as Angular</w:t>
      </w:r>
      <w:r w:rsidR="006E5FAC">
        <w:t>JS</w:t>
      </w:r>
      <w:r w:rsidR="00191904">
        <w:t>, React</w:t>
      </w:r>
      <w:r w:rsidR="006E5FAC">
        <w:t>JS</w:t>
      </w:r>
      <w:r w:rsidR="00191904">
        <w:t>, Ember, Meteor</w:t>
      </w:r>
      <w:r w:rsidR="00FE334A">
        <w:t xml:space="preserve">, … </w:t>
      </w:r>
      <w:r w:rsidR="00FD7B7F">
        <w:t xml:space="preserve">have adopted </w:t>
      </w:r>
      <w:r>
        <w:t>single page application (</w:t>
      </w:r>
      <w:r w:rsidR="00FD7B7F">
        <w:t>SPA</w:t>
      </w:r>
      <w:r>
        <w:t>)</w:t>
      </w:r>
      <w:r w:rsidR="00C55208">
        <w:t xml:space="preserve"> principles. </w:t>
      </w:r>
      <w:r w:rsidR="00FD7A4C">
        <w:t>HTML5 web</w:t>
      </w:r>
      <w:r w:rsidR="00BB123C">
        <w:t>-</w:t>
      </w:r>
      <w:r w:rsidR="00FD7A4C">
        <w:t>sockets also provide a bidirectional real-t</w:t>
      </w:r>
      <w:r>
        <w:t>ime client-server communication when needed.</w:t>
      </w:r>
    </w:p>
    <w:p w:rsidR="00FD7A4C" w:rsidRDefault="00B67480" w:rsidP="00B67480">
      <w:pPr>
        <w:jc w:val="both"/>
      </w:pPr>
      <w:r>
        <w:t xml:space="preserve">Because </w:t>
      </w:r>
      <w:r w:rsidR="00207228">
        <w:t>SPA</w:t>
      </w:r>
      <w:r w:rsidR="0067218E">
        <w:t xml:space="preserve"> architecture</w:t>
      </w:r>
      <w:r w:rsidR="00207228">
        <w:t xml:space="preserve"> moves the logic from th</w:t>
      </w:r>
      <w:r w:rsidR="001E3CAA">
        <w:t xml:space="preserve">e server to the client, </w:t>
      </w:r>
      <w:r w:rsidR="00C55208">
        <w:t>th</w:t>
      </w:r>
      <w:r w:rsidR="00207228">
        <w:t>e role of the web server</w:t>
      </w:r>
      <w:r w:rsidR="00352970">
        <w:t xml:space="preserve"> can also</w:t>
      </w:r>
      <w:r w:rsidR="00207228">
        <w:t xml:space="preserve"> </w:t>
      </w:r>
      <w:r w:rsidR="00352970">
        <w:t>evolve</w:t>
      </w:r>
      <w:r w:rsidR="00207228">
        <w:t xml:space="preserve"> into a pure data API or web service</w:t>
      </w:r>
      <w:r w:rsidR="00614185">
        <w:t xml:space="preserve">s </w:t>
      </w:r>
      <w:r w:rsidR="00C55208">
        <w:t>enabling</w:t>
      </w:r>
      <w:r w:rsidR="00207228">
        <w:t xml:space="preserve"> </w:t>
      </w:r>
      <w:r w:rsidR="0067218E">
        <w:t xml:space="preserve">the </w:t>
      </w:r>
      <w:r w:rsidR="00207228">
        <w:t xml:space="preserve">server </w:t>
      </w:r>
      <w:r w:rsidR="00C55208">
        <w:t>to be</w:t>
      </w:r>
      <w:r w:rsidR="00207228">
        <w:t xml:space="preserve"> built as reusable discrete</w:t>
      </w:r>
      <w:r w:rsidR="0067218E">
        <w:t xml:space="preserve"> polyglot</w:t>
      </w:r>
      <w:r w:rsidR="00207228">
        <w:t xml:space="preserve"> micro-services that </w:t>
      </w:r>
      <w:r w:rsidR="00614185">
        <w:t>are highly scalable, highly available and</w:t>
      </w:r>
      <w:r w:rsidR="0067218E">
        <w:t xml:space="preserve"> </w:t>
      </w:r>
      <w:r w:rsidR="001E3CAA">
        <w:t xml:space="preserve">can </w:t>
      </w:r>
      <w:r w:rsidR="0067218E">
        <w:t xml:space="preserve">independently </w:t>
      </w:r>
      <w:r w:rsidR="001E3CAA">
        <w:t>be deployed</w:t>
      </w:r>
      <w:r w:rsidR="0067218E">
        <w:t xml:space="preserve"> </w:t>
      </w:r>
      <w:r w:rsidR="00352970">
        <w:t>i</w:t>
      </w:r>
      <w:r w:rsidR="00614185">
        <w:t>n cloud environments.</w:t>
      </w:r>
    </w:p>
    <w:p w:rsidR="000310D4" w:rsidRDefault="000310D4" w:rsidP="00B67480">
      <w:pPr>
        <w:jc w:val="both"/>
      </w:pPr>
    </w:p>
    <w:p w:rsidR="00214E13" w:rsidRDefault="00214E13" w:rsidP="00214E13">
      <w:pPr>
        <w:pStyle w:val="Heading1"/>
      </w:pPr>
      <w:bookmarkStart w:id="1" w:name="_Toc431206007"/>
      <w:r>
        <w:t>Technology Stack</w:t>
      </w:r>
      <w:bookmarkEnd w:id="1"/>
    </w:p>
    <w:p w:rsidR="00352970" w:rsidRDefault="00BB123C" w:rsidP="00D97B44">
      <w:pPr>
        <w:pStyle w:val="Heading2"/>
      </w:pPr>
      <w:bookmarkStart w:id="2" w:name="_Toc431206008"/>
      <w:r>
        <w:t>JavaScript</w:t>
      </w:r>
      <w:r w:rsidR="00352970">
        <w:t xml:space="preserve"> </w:t>
      </w:r>
      <w:r w:rsidR="00A73789">
        <w:t xml:space="preserve">SPA </w:t>
      </w:r>
      <w:r w:rsidR="00352970">
        <w:t>Framework</w:t>
      </w:r>
      <w:r w:rsidR="00FA5A1D">
        <w:t>s</w:t>
      </w:r>
      <w:r w:rsidR="00A73789">
        <w:t>:</w:t>
      </w:r>
      <w:r w:rsidR="00FE334A">
        <w:t xml:space="preserve"> AngularJS</w:t>
      </w:r>
      <w:r w:rsidR="006D7F68">
        <w:t xml:space="preserve"> &amp; TypeScript</w:t>
      </w:r>
      <w:bookmarkEnd w:id="2"/>
    </w:p>
    <w:p w:rsidR="007B1C3C" w:rsidRDefault="00F1128A" w:rsidP="005B729B">
      <w:pPr>
        <w:jc w:val="both"/>
        <w:rPr>
          <w:lang w:val="en-CA" w:bidi="fa-IR"/>
        </w:rPr>
      </w:pPr>
      <w:r>
        <w:rPr>
          <w:lang w:val="en-CA" w:bidi="fa-IR"/>
        </w:rPr>
        <w:t>With</w:t>
      </w:r>
      <w:r w:rsidR="00FF0322">
        <w:rPr>
          <w:lang w:val="en-CA" w:bidi="fa-IR"/>
        </w:rPr>
        <w:t xml:space="preserve"> </w:t>
      </w:r>
      <w:r w:rsidR="007560AE">
        <w:rPr>
          <w:lang w:val="en-CA" w:bidi="fa-IR"/>
        </w:rPr>
        <w:t xml:space="preserve">AngularJS </w:t>
      </w:r>
      <w:r w:rsidR="00A73789">
        <w:rPr>
          <w:lang w:val="en-CA" w:bidi="fa-IR"/>
        </w:rPr>
        <w:t>popularity and</w:t>
      </w:r>
      <w:r w:rsidR="00FF0322">
        <w:rPr>
          <w:lang w:val="en-CA" w:bidi="fa-IR"/>
        </w:rPr>
        <w:t xml:space="preserve"> a la</w:t>
      </w:r>
      <w:r w:rsidR="00FE334A">
        <w:rPr>
          <w:lang w:val="en-CA" w:bidi="fa-IR"/>
        </w:rPr>
        <w:t xml:space="preserve">rge </w:t>
      </w:r>
      <w:r w:rsidR="00FF0322">
        <w:rPr>
          <w:lang w:val="en-CA" w:bidi="fa-IR"/>
        </w:rPr>
        <w:t xml:space="preserve">open source </w:t>
      </w:r>
      <w:r w:rsidR="00FE334A">
        <w:rPr>
          <w:lang w:val="en-CA" w:bidi="fa-IR"/>
        </w:rPr>
        <w:t xml:space="preserve">community behind </w:t>
      </w:r>
      <w:r w:rsidR="007560AE">
        <w:rPr>
          <w:lang w:val="en-CA" w:bidi="fa-IR"/>
        </w:rPr>
        <w:t>it</w:t>
      </w:r>
      <w:r w:rsidR="005B729B">
        <w:rPr>
          <w:lang w:val="en-CA" w:bidi="fa-IR"/>
        </w:rPr>
        <w:t xml:space="preserve">, not to mention </w:t>
      </w:r>
      <w:r w:rsidR="00FE334A">
        <w:rPr>
          <w:lang w:val="en-CA" w:bidi="fa-IR"/>
        </w:rPr>
        <w:t xml:space="preserve">the backing of Google, Angular </w:t>
      </w:r>
      <w:r w:rsidR="006E1205">
        <w:rPr>
          <w:lang w:val="en-CA" w:bidi="fa-IR"/>
        </w:rPr>
        <w:t>has also been</w:t>
      </w:r>
      <w:r w:rsidR="00E67BCE">
        <w:rPr>
          <w:lang w:val="en-CA" w:bidi="fa-IR"/>
        </w:rPr>
        <w:t xml:space="preserve"> </w:t>
      </w:r>
      <w:r w:rsidR="007B1C3C">
        <w:rPr>
          <w:lang w:val="en-CA" w:bidi="fa-IR"/>
        </w:rPr>
        <w:t>Blueprint’s</w:t>
      </w:r>
      <w:r w:rsidR="00CB0A5F">
        <w:rPr>
          <w:lang w:val="en-CA" w:bidi="fa-IR"/>
        </w:rPr>
        <w:t xml:space="preserve"> JavaScript framework of</w:t>
      </w:r>
      <w:r w:rsidR="007B1C3C">
        <w:rPr>
          <w:lang w:val="en-CA" w:bidi="fa-IR"/>
        </w:rPr>
        <w:t xml:space="preserve"> choice</w:t>
      </w:r>
      <w:r w:rsidR="00BB123C">
        <w:rPr>
          <w:lang w:val="en-CA" w:bidi="fa-IR"/>
        </w:rPr>
        <w:t xml:space="preserve">. </w:t>
      </w:r>
      <w:r w:rsidR="00FF0322">
        <w:rPr>
          <w:lang w:val="en-CA" w:bidi="fa-IR"/>
        </w:rPr>
        <w:t xml:space="preserve"> </w:t>
      </w:r>
      <w:r w:rsidR="007B1C3C">
        <w:rPr>
          <w:lang w:val="en-CA" w:bidi="fa-IR"/>
        </w:rPr>
        <w:t xml:space="preserve">There is some uncertainty however with next version of Angular </w:t>
      </w:r>
      <w:r w:rsidR="009E5B1E">
        <w:rPr>
          <w:lang w:val="en-CA" w:bidi="fa-IR"/>
        </w:rPr>
        <w:t>being</w:t>
      </w:r>
      <w:r w:rsidR="007B1C3C">
        <w:rPr>
          <w:lang w:val="en-CA" w:bidi="fa-IR"/>
        </w:rPr>
        <w:t xml:space="preserve"> completely different than Angular 1.x </w:t>
      </w:r>
      <w:r w:rsidR="00A234C9">
        <w:rPr>
          <w:lang w:val="en-CA" w:bidi="fa-IR"/>
        </w:rPr>
        <w:t xml:space="preserve">and because of it </w:t>
      </w:r>
      <w:r w:rsidR="007B1C3C">
        <w:rPr>
          <w:lang w:val="en-CA" w:bidi="fa-IR"/>
        </w:rPr>
        <w:t xml:space="preserve">we need to </w:t>
      </w:r>
      <w:r w:rsidR="00A234C9">
        <w:rPr>
          <w:lang w:val="en-CA" w:bidi="fa-IR"/>
        </w:rPr>
        <w:t>design</w:t>
      </w:r>
      <w:r w:rsidR="007B1C3C">
        <w:rPr>
          <w:lang w:val="en-CA" w:bidi="fa-IR"/>
        </w:rPr>
        <w:t xml:space="preserve"> our code in a way that we are prepared for the changes which can be categorized into the following:</w:t>
      </w:r>
    </w:p>
    <w:p w:rsidR="00E67BCE" w:rsidRDefault="00E67BCE" w:rsidP="00E67BCE">
      <w:pPr>
        <w:pStyle w:val="ListParagraph"/>
        <w:numPr>
          <w:ilvl w:val="0"/>
          <w:numId w:val="14"/>
        </w:numPr>
        <w:jc w:val="both"/>
        <w:rPr>
          <w:lang w:val="en-CA" w:bidi="fa-IR"/>
        </w:rPr>
      </w:pPr>
      <w:r>
        <w:rPr>
          <w:lang w:val="en-CA" w:bidi="fa-IR"/>
        </w:rPr>
        <w:t>Template Syntax</w:t>
      </w:r>
    </w:p>
    <w:p w:rsidR="00E67BCE" w:rsidRDefault="00E67BCE" w:rsidP="00E67BCE">
      <w:pPr>
        <w:pStyle w:val="ListParagraph"/>
        <w:numPr>
          <w:ilvl w:val="0"/>
          <w:numId w:val="14"/>
        </w:numPr>
        <w:jc w:val="both"/>
        <w:rPr>
          <w:lang w:val="en-CA" w:bidi="fa-IR"/>
        </w:rPr>
      </w:pPr>
      <w:r>
        <w:rPr>
          <w:lang w:val="en-CA" w:bidi="fa-IR"/>
        </w:rPr>
        <w:t>ES6 and Modules</w:t>
      </w:r>
    </w:p>
    <w:p w:rsidR="00E67BCE" w:rsidRDefault="00E67BCE" w:rsidP="00E67BCE">
      <w:pPr>
        <w:pStyle w:val="ListParagraph"/>
        <w:numPr>
          <w:ilvl w:val="0"/>
          <w:numId w:val="14"/>
        </w:numPr>
        <w:jc w:val="both"/>
        <w:rPr>
          <w:lang w:val="en-CA" w:bidi="fa-IR"/>
        </w:rPr>
      </w:pPr>
      <w:r>
        <w:rPr>
          <w:lang w:val="en-CA" w:bidi="fa-IR"/>
        </w:rPr>
        <w:t>Types</w:t>
      </w:r>
    </w:p>
    <w:p w:rsidR="00E67BCE" w:rsidRDefault="00E67BCE" w:rsidP="00E67BCE">
      <w:pPr>
        <w:pStyle w:val="ListParagraph"/>
        <w:numPr>
          <w:ilvl w:val="0"/>
          <w:numId w:val="14"/>
        </w:numPr>
        <w:jc w:val="both"/>
        <w:rPr>
          <w:lang w:val="en-CA" w:bidi="fa-IR"/>
        </w:rPr>
      </w:pPr>
      <w:r>
        <w:rPr>
          <w:lang w:val="en-CA" w:bidi="fa-IR"/>
        </w:rPr>
        <w:t>Components</w:t>
      </w:r>
    </w:p>
    <w:p w:rsidR="00E67BCE" w:rsidRPr="00E67BCE" w:rsidRDefault="00E67BCE" w:rsidP="00EB6F85">
      <w:pPr>
        <w:pStyle w:val="ListParagraph"/>
        <w:numPr>
          <w:ilvl w:val="0"/>
          <w:numId w:val="14"/>
        </w:numPr>
        <w:jc w:val="both"/>
        <w:rPr>
          <w:lang w:val="en-CA" w:bidi="fa-IR"/>
        </w:rPr>
      </w:pPr>
      <w:r>
        <w:rPr>
          <w:lang w:val="en-CA" w:bidi="fa-IR"/>
        </w:rPr>
        <w:t xml:space="preserve">Bindings </w:t>
      </w:r>
    </w:p>
    <w:p w:rsidR="00FF0322" w:rsidRDefault="00FF0322" w:rsidP="004E06FB">
      <w:pPr>
        <w:jc w:val="both"/>
        <w:rPr>
          <w:lang w:val="en-CA" w:bidi="fa-IR"/>
        </w:rPr>
      </w:pPr>
      <w:r>
        <w:rPr>
          <w:lang w:val="en-CA" w:bidi="fa-IR"/>
        </w:rPr>
        <w:t xml:space="preserve">In Angular 2, “components” are the main way </w:t>
      </w:r>
      <w:r w:rsidR="00782EA6">
        <w:rPr>
          <w:lang w:val="en-CA" w:bidi="fa-IR"/>
        </w:rPr>
        <w:t>elements and logic are</w:t>
      </w:r>
      <w:r>
        <w:rPr>
          <w:lang w:val="en-CA" w:bidi="fa-IR"/>
        </w:rPr>
        <w:t xml:space="preserve"> buil</w:t>
      </w:r>
      <w:r w:rsidR="00782EA6">
        <w:rPr>
          <w:lang w:val="en-CA" w:bidi="fa-IR"/>
        </w:rPr>
        <w:t>t</w:t>
      </w:r>
      <w:r>
        <w:rPr>
          <w:lang w:val="en-CA" w:bidi="fa-IR"/>
        </w:rPr>
        <w:t xml:space="preserve"> on the page, and Angular 1</w:t>
      </w:r>
      <w:r w:rsidR="00782EA6">
        <w:rPr>
          <w:lang w:val="en-CA" w:bidi="fa-IR"/>
        </w:rPr>
        <w:t>.x</w:t>
      </w:r>
      <w:r>
        <w:rPr>
          <w:lang w:val="en-CA" w:bidi="fa-IR"/>
        </w:rPr>
        <w:t xml:space="preserve">’s directives, controllers, and scope are all combined into components. </w:t>
      </w:r>
      <w:r w:rsidR="00782EA6">
        <w:rPr>
          <w:lang w:val="en-CA" w:bidi="fa-IR"/>
        </w:rPr>
        <w:t xml:space="preserve">Using </w:t>
      </w:r>
      <w:r>
        <w:rPr>
          <w:lang w:val="en-CA" w:bidi="fa-IR"/>
        </w:rPr>
        <w:t xml:space="preserve">TypeScript </w:t>
      </w:r>
      <w:r w:rsidR="004E06FB">
        <w:rPr>
          <w:lang w:val="en-CA" w:bidi="fa-IR"/>
        </w:rPr>
        <w:t xml:space="preserve">with Angular 1.x </w:t>
      </w:r>
      <w:r w:rsidR="00782EA6">
        <w:rPr>
          <w:lang w:val="en-CA" w:bidi="fa-IR"/>
        </w:rPr>
        <w:t>provides a</w:t>
      </w:r>
      <w:r w:rsidR="004E06FB">
        <w:rPr>
          <w:lang w:val="en-CA" w:bidi="fa-IR"/>
        </w:rPr>
        <w:t xml:space="preserve"> more</w:t>
      </w:r>
      <w:r w:rsidR="00782EA6">
        <w:rPr>
          <w:lang w:val="en-CA" w:bidi="fa-IR"/>
        </w:rPr>
        <w:t xml:space="preserve"> clear migration path to Angular2.x</w:t>
      </w:r>
    </w:p>
    <w:p w:rsidR="00D3538C" w:rsidRDefault="00FF0322" w:rsidP="007B1C3C">
      <w:pPr>
        <w:jc w:val="both"/>
        <w:rPr>
          <w:lang w:val="en-CA" w:bidi="fa-IR"/>
        </w:rPr>
      </w:pPr>
      <w:r>
        <w:rPr>
          <w:lang w:val="en-CA" w:bidi="fa-IR"/>
        </w:rPr>
        <w:t xml:space="preserve">TypeScript is superset of </w:t>
      </w:r>
      <w:r w:rsidR="00782EA6">
        <w:rPr>
          <w:lang w:val="en-CA" w:bidi="fa-IR"/>
        </w:rPr>
        <w:t xml:space="preserve">ES5 and it wraps ES6 so we can use all ES6 features and on top of that it adds types and annotations that come very handy in large projects such as ours and can improve JavaScript development experience by providing type information and displaying API documentation (“intellisense”) based on </w:t>
      </w:r>
      <w:r w:rsidR="00D3538C">
        <w:rPr>
          <w:lang w:val="en-CA" w:bidi="fa-IR"/>
        </w:rPr>
        <w:t xml:space="preserve">type definition files provided by </w:t>
      </w:r>
      <w:r w:rsidR="00B93FF6">
        <w:rPr>
          <w:lang w:val="en-CA" w:bidi="fa-IR"/>
        </w:rPr>
        <w:t>“</w:t>
      </w:r>
      <w:r w:rsidR="00D3538C">
        <w:rPr>
          <w:lang w:val="en-CA" w:bidi="fa-IR"/>
        </w:rPr>
        <w:t>Definetely Typed</w:t>
      </w:r>
      <w:r w:rsidR="00B93FF6">
        <w:rPr>
          <w:lang w:val="en-CA" w:bidi="fa-IR"/>
        </w:rPr>
        <w:t>”</w:t>
      </w:r>
      <w:r w:rsidR="00D3538C">
        <w:rPr>
          <w:lang w:val="en-CA" w:bidi="fa-IR"/>
        </w:rPr>
        <w:t xml:space="preserve"> repo. </w:t>
      </w:r>
      <w:r w:rsidR="007B1C3C">
        <w:rPr>
          <w:lang w:val="en-CA" w:bidi="fa-IR"/>
        </w:rPr>
        <w:t>Using TypeLite we can also create</w:t>
      </w:r>
      <w:r w:rsidR="00D3538C">
        <w:rPr>
          <w:lang w:val="en-CA" w:bidi="fa-IR"/>
        </w:rPr>
        <w:t xml:space="preserve"> TypeScript definitions (interfaces/enums) from our .NET classes</w:t>
      </w:r>
      <w:r w:rsidR="007B1C3C">
        <w:rPr>
          <w:lang w:val="en-CA" w:bidi="fa-IR"/>
        </w:rPr>
        <w:t>.</w:t>
      </w:r>
    </w:p>
    <w:p w:rsidR="00B67480" w:rsidRDefault="00782EA6" w:rsidP="004E06FB">
      <w:pPr>
        <w:jc w:val="both"/>
        <w:rPr>
          <w:lang w:val="en-CA" w:bidi="fa-IR"/>
        </w:rPr>
      </w:pPr>
      <w:r>
        <w:rPr>
          <w:lang w:val="en-CA" w:bidi="fa-IR"/>
        </w:rPr>
        <w:lastRenderedPageBreak/>
        <w:t>TypeScript is</w:t>
      </w:r>
      <w:r w:rsidR="00FF0322">
        <w:rPr>
          <w:lang w:val="en-CA" w:bidi="fa-IR"/>
        </w:rPr>
        <w:t xml:space="preserve"> transpiled into JavaScript so our workflow need to include </w:t>
      </w:r>
      <w:r w:rsidR="00A73789">
        <w:rPr>
          <w:lang w:val="en-CA" w:bidi="fa-IR"/>
        </w:rPr>
        <w:t xml:space="preserve">this step. We </w:t>
      </w:r>
      <w:r w:rsidR="00D3538C">
        <w:rPr>
          <w:lang w:val="en-CA" w:bidi="fa-IR"/>
        </w:rPr>
        <w:t xml:space="preserve">also </w:t>
      </w:r>
      <w:r w:rsidR="00A73789">
        <w:rPr>
          <w:lang w:val="en-CA" w:bidi="fa-IR"/>
        </w:rPr>
        <w:t>need write our controllers and</w:t>
      </w:r>
      <w:r w:rsidR="004E06FB">
        <w:rPr>
          <w:lang w:val="en-CA" w:bidi="fa-IR"/>
        </w:rPr>
        <w:t xml:space="preserve"> services as TypeScript classes</w:t>
      </w:r>
      <w:r w:rsidR="00A73789">
        <w:rPr>
          <w:lang w:val="en-CA" w:bidi="fa-IR"/>
        </w:rPr>
        <w:t xml:space="preserve">. </w:t>
      </w:r>
    </w:p>
    <w:p w:rsidR="00A73789" w:rsidRDefault="00A73789" w:rsidP="004B2EC8">
      <w:pPr>
        <w:jc w:val="both"/>
        <w:rPr>
          <w:lang w:val="en-CA" w:bidi="fa-IR"/>
        </w:rPr>
      </w:pPr>
      <w:r>
        <w:rPr>
          <w:lang w:val="en-CA" w:bidi="fa-IR"/>
        </w:rPr>
        <w:t xml:space="preserve">Using TypeScript decorators is a neat feature that Angular 2 uses </w:t>
      </w:r>
      <w:r w:rsidR="00EB6F85">
        <w:rPr>
          <w:lang w:val="en-CA" w:bidi="fa-IR"/>
        </w:rPr>
        <w:t>which</w:t>
      </w:r>
      <w:r>
        <w:rPr>
          <w:lang w:val="en-CA" w:bidi="fa-IR"/>
        </w:rPr>
        <w:t xml:space="preserve"> could make Angular1 code look like Angular2 but </w:t>
      </w:r>
      <w:r w:rsidR="00EB6F85">
        <w:rPr>
          <w:lang w:val="en-CA" w:bidi="fa-IR"/>
        </w:rPr>
        <w:t xml:space="preserve">I think </w:t>
      </w:r>
      <w:r>
        <w:rPr>
          <w:lang w:val="en-CA" w:bidi="fa-IR"/>
        </w:rPr>
        <w:t>more than worrying about the look</w:t>
      </w:r>
      <w:r w:rsidR="004E06FB">
        <w:rPr>
          <w:lang w:val="en-CA" w:bidi="fa-IR"/>
        </w:rPr>
        <w:t>s and syntax</w:t>
      </w:r>
      <w:r>
        <w:rPr>
          <w:lang w:val="en-CA" w:bidi="fa-IR"/>
        </w:rPr>
        <w:t>, we need to use an architecture that is aligned with Angular2 which means no $scope anywhere and fully componentizing our app and thinking more about how components communicate with each other.</w:t>
      </w:r>
    </w:p>
    <w:p w:rsidR="007100F8" w:rsidRDefault="007E750D" w:rsidP="00B93FF6">
      <w:pPr>
        <w:jc w:val="both"/>
      </w:pPr>
      <w:r>
        <w:rPr>
          <w:lang w:val="en-CA" w:bidi="fa-IR"/>
        </w:rPr>
        <w:t>Looking into</w:t>
      </w:r>
      <w:r w:rsidR="0040531E">
        <w:rPr>
          <w:lang w:val="en-CA" w:bidi="fa-IR"/>
        </w:rPr>
        <w:t xml:space="preserve"> Functional Reactive Programming </w:t>
      </w:r>
      <w:r>
        <w:rPr>
          <w:lang w:val="en-CA" w:bidi="fa-IR"/>
        </w:rPr>
        <w:t>/</w:t>
      </w:r>
      <w:r w:rsidR="0040531E">
        <w:rPr>
          <w:lang w:val="en-CA" w:bidi="fa-IR"/>
        </w:rPr>
        <w:t xml:space="preserve"> React&amp;Flux&amp;Immutable</w:t>
      </w:r>
      <w:r>
        <w:rPr>
          <w:lang w:val="en-CA" w:bidi="fa-IR"/>
        </w:rPr>
        <w:t xml:space="preserve"> objects and using React.js with Angular could be also something that worth looking into.</w:t>
      </w:r>
    </w:p>
    <w:p w:rsidR="00A35E0D" w:rsidRDefault="00A35E0D" w:rsidP="0081693B"/>
    <w:p w:rsidR="00214E13" w:rsidRDefault="00214E13" w:rsidP="00214E13">
      <w:pPr>
        <w:pStyle w:val="Heading2"/>
      </w:pPr>
      <w:bookmarkStart w:id="3" w:name="_Toc431206009"/>
      <w:r>
        <w:t>Frontend Workflow Automation - Bower &amp; Gulp</w:t>
      </w:r>
      <w:bookmarkEnd w:id="3"/>
    </w:p>
    <w:p w:rsidR="00A35E0D" w:rsidRDefault="00A35E0D" w:rsidP="0081693B">
      <w:r>
        <w:t>TODO – frontend technology stack / tools / workflows</w:t>
      </w:r>
    </w:p>
    <w:p w:rsidR="00214E13" w:rsidRDefault="00214E13" w:rsidP="00214E13">
      <w:pPr>
        <w:pStyle w:val="Heading1"/>
      </w:pPr>
      <w:bookmarkStart w:id="4" w:name="_Toc431206010"/>
      <w:r>
        <w:t>Blueprint High Level Components</w:t>
      </w:r>
      <w:bookmarkEnd w:id="4"/>
    </w:p>
    <w:p w:rsidR="00847E5F" w:rsidRDefault="00847E5F" w:rsidP="00847E5F"/>
    <w:p w:rsidR="00847E5F" w:rsidRDefault="00847E5F" w:rsidP="00847E5F">
      <w:r>
        <w:t>Figure 1 - Shows the breakdown of major components in blueprint web application:</w:t>
      </w:r>
    </w:p>
    <w:p w:rsidR="00847E5F" w:rsidRDefault="00847E5F" w:rsidP="00847E5F">
      <w:pPr>
        <w:pStyle w:val="Heading2"/>
      </w:pPr>
      <w:bookmarkStart w:id="5" w:name="_Toc431206011"/>
      <w:r>
        <w:t>Application Administration Views</w:t>
      </w:r>
      <w:bookmarkEnd w:id="5"/>
    </w:p>
    <w:p w:rsidR="00847E5F" w:rsidRDefault="00847E5F" w:rsidP="00847E5F">
      <w:r>
        <w:t>Application Administration module contains views where application administrator can setup and manage application instance. All application settings are managed from the views and dialogs of Application Administration module.</w:t>
      </w:r>
    </w:p>
    <w:p w:rsidR="00847E5F" w:rsidRDefault="00847E5F" w:rsidP="00847E5F">
      <w:pPr>
        <w:pStyle w:val="Heading2"/>
      </w:pPr>
      <w:bookmarkStart w:id="6" w:name="_Toc431206012"/>
      <w:r>
        <w:t>Project Administration Views</w:t>
      </w:r>
      <w:bookmarkEnd w:id="6"/>
    </w:p>
    <w:p w:rsidR="00847E5F" w:rsidRDefault="00847E5F" w:rsidP="00847E5F">
      <w:r>
        <w:t>Project Administration module contains views where project administrator can setup and manage project. All project settings are managed from the views and dialogs of Project Administration module.</w:t>
      </w:r>
    </w:p>
    <w:p w:rsidR="00847E5F" w:rsidRDefault="00847E5F" w:rsidP="00847E5F">
      <w:pPr>
        <w:pStyle w:val="Heading2"/>
      </w:pPr>
      <w:bookmarkStart w:id="7" w:name="_Toc431206013"/>
      <w:r>
        <w:t>Artifact Management Views</w:t>
      </w:r>
      <w:bookmarkEnd w:id="7"/>
    </w:p>
    <w:p w:rsidR="00847E5F" w:rsidRDefault="00847E5F" w:rsidP="00847E5F">
      <w:r>
        <w:t>Artifact Management module contains views where users can create, update, manipulate and delete artifacts, its properties and alike. All textual and graphical representations and editors of the artifacts are implemented in Artifact Management module.</w:t>
      </w:r>
    </w:p>
    <w:p w:rsidR="00847E5F" w:rsidRDefault="00847E5F" w:rsidP="00847E5F">
      <w:pPr>
        <w:pStyle w:val="Heading2"/>
      </w:pPr>
      <w:bookmarkStart w:id="8" w:name="_Toc431206014"/>
      <w:r>
        <w:t>Activity Simulation Views</w:t>
      </w:r>
      <w:bookmarkEnd w:id="8"/>
    </w:p>
    <w:p w:rsidR="00847E5F" w:rsidRDefault="00847E5F" w:rsidP="00847E5F">
      <w:r>
        <w:t>Activity Simulation module contains views where user runs screen mockup and use case simulations.</w:t>
      </w:r>
    </w:p>
    <w:p w:rsidR="00847E5F" w:rsidRDefault="00847E5F" w:rsidP="00847E5F">
      <w:pPr>
        <w:pStyle w:val="Heading2"/>
      </w:pPr>
      <w:bookmarkStart w:id="9" w:name="_Toc431206015"/>
      <w:r>
        <w:t>Baseline Review Views</w:t>
      </w:r>
      <w:bookmarkEnd w:id="9"/>
    </w:p>
    <w:p w:rsidR="00847E5F" w:rsidRDefault="00847E5F" w:rsidP="00847E5F">
      <w:r>
        <w:t>Baseline Review module contains views where user can define baseline and create review of artifacts as of baseline date.</w:t>
      </w:r>
    </w:p>
    <w:p w:rsidR="00847E5F" w:rsidRDefault="00847E5F" w:rsidP="00847E5F">
      <w:pPr>
        <w:pStyle w:val="Heading2"/>
      </w:pPr>
      <w:bookmarkStart w:id="10" w:name="_Toc431206016"/>
      <w:r>
        <w:t>Rapid Review Views</w:t>
      </w:r>
      <w:bookmarkEnd w:id="10"/>
    </w:p>
    <w:p w:rsidR="00847E5F" w:rsidRDefault="00847E5F" w:rsidP="00847E5F">
      <w:r>
        <w:t>Rapid Review module contains views where user can review collection of artifacts.</w:t>
      </w:r>
    </w:p>
    <w:p w:rsidR="00847E5F" w:rsidRDefault="00847E5F" w:rsidP="00847E5F">
      <w:pPr>
        <w:pStyle w:val="Heading2"/>
      </w:pPr>
      <w:bookmarkStart w:id="11" w:name="_Toc431206017"/>
      <w:r>
        <w:t>Impact Analysis Views</w:t>
      </w:r>
      <w:bookmarkEnd w:id="11"/>
    </w:p>
    <w:p w:rsidR="00847E5F" w:rsidRPr="00214E13" w:rsidRDefault="00847E5F" w:rsidP="00847E5F">
      <w:r>
        <w:t>Impact Analysis module contains views where user can trace and explore artifact dependencies.</w:t>
      </w:r>
    </w:p>
    <w:p w:rsidR="00214E13" w:rsidRDefault="00A16238" w:rsidP="00847E5F">
      <w:r>
        <w:object w:dxaOrig="10080" w:dyaOrig="12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602.85pt" o:ole="">
            <v:imagedata r:id="rId9" o:title=""/>
          </v:shape>
          <o:OLEObject Type="Embed" ProgID="Visio.Drawing.15" ShapeID="_x0000_i1025" DrawAspect="Content" ObjectID="_1507454738" r:id="rId10"/>
        </w:object>
      </w:r>
    </w:p>
    <w:p w:rsidR="00847E5F" w:rsidRDefault="00847E5F" w:rsidP="00847E5F">
      <w:pPr>
        <w:jc w:val="center"/>
      </w:pPr>
      <w:r>
        <w:t>Figure 1 – Blueprint Web Application High Level Design</w:t>
      </w:r>
    </w:p>
    <w:p w:rsidR="00847E5F" w:rsidRPr="00847E5F" w:rsidRDefault="00847E5F" w:rsidP="00847E5F"/>
    <w:p w:rsidR="00664E7F" w:rsidRDefault="001C411A" w:rsidP="00214E13">
      <w:pPr>
        <w:pStyle w:val="Heading1"/>
      </w:pPr>
      <w:bookmarkStart w:id="12" w:name="_Toc431206018"/>
      <w:r>
        <w:lastRenderedPageBreak/>
        <w:t>Artifact Management / Main Experience – Layout</w:t>
      </w:r>
      <w:bookmarkEnd w:id="12"/>
      <w:r>
        <w:t xml:space="preserve"> </w:t>
      </w:r>
    </w:p>
    <w:p w:rsidR="001C411A" w:rsidRDefault="001C411A" w:rsidP="001C411A"/>
    <w:p w:rsidR="001C411A" w:rsidRDefault="001C411A" w:rsidP="001C411A">
      <w:pPr>
        <w:jc w:val="both"/>
      </w:pPr>
      <w:r>
        <w:t>Modern user interfaces make extensive use of multiple windows, panels, tabs and views that enable users to explore different pieces of information and solve different tasks. Efficient usage of coordinated and multiple views requires a window management framework that allows users to interactively arrange their views within the available screen-space by using features such as:</w:t>
      </w:r>
    </w:p>
    <w:p w:rsidR="001C411A" w:rsidRDefault="001C411A" w:rsidP="001C411A">
      <w:pPr>
        <w:pStyle w:val="ListParagraph"/>
        <w:numPr>
          <w:ilvl w:val="0"/>
          <w:numId w:val="16"/>
        </w:numPr>
      </w:pPr>
      <w:r>
        <w:t>Resizable/Fixed size panels</w:t>
      </w:r>
    </w:p>
    <w:p w:rsidR="001C411A" w:rsidRDefault="001C411A" w:rsidP="001C411A">
      <w:pPr>
        <w:pStyle w:val="ListParagraph"/>
        <w:numPr>
          <w:ilvl w:val="0"/>
          <w:numId w:val="16"/>
        </w:numPr>
      </w:pPr>
      <w:r>
        <w:t>Collapsible/Expandable panels</w:t>
      </w:r>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Tabbed panels – dynamic tab creation</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Persistable – be able to save the state and reload it</w:t>
      </w:r>
    </w:p>
    <w:p w:rsidR="001C411A" w:rsidRDefault="001C411A" w:rsidP="001C411A">
      <w:pPr>
        <w:pStyle w:val="ListParagraph"/>
        <w:numPr>
          <w:ilvl w:val="0"/>
          <w:numId w:val="16"/>
        </w:numPr>
      </w:pPr>
      <w:r>
        <w:t>Drag &amp; Drop</w:t>
      </w:r>
    </w:p>
    <w:p w:rsidR="001C411A" w:rsidRDefault="001C411A" w:rsidP="001C411A">
      <w:pPr>
        <w:pStyle w:val="ListParagraph"/>
        <w:numPr>
          <w:ilvl w:val="0"/>
          <w:numId w:val="16"/>
        </w:numPr>
      </w:pPr>
      <w:r>
        <w:t>Hidable panels</w:t>
      </w:r>
    </w:p>
    <w:p w:rsidR="001C411A" w:rsidRDefault="001C411A" w:rsidP="001C411A">
      <w:pPr>
        <w:pStyle w:val="ListParagraph"/>
        <w:numPr>
          <w:ilvl w:val="0"/>
          <w:numId w:val="16"/>
        </w:numPr>
      </w:pPr>
      <w:r>
        <w:t>Slidable panels</w:t>
      </w:r>
    </w:p>
    <w:p w:rsidR="001C411A" w:rsidRDefault="001C411A" w:rsidP="001C411A">
      <w:pPr>
        <w:pStyle w:val="ListParagraph"/>
      </w:pPr>
    </w:p>
    <w:p w:rsidR="001C411A" w:rsidRDefault="001C411A" w:rsidP="001C411A">
      <w:pPr>
        <w:jc w:val="both"/>
      </w:pPr>
      <w:r>
        <w:t xml:space="preserve">A variety of software libraries have been developed to support window management for web-based interfaces. Examining all of these libraries is a tedious task for software developers, who need to select an appropriate library for their purpose without the need for extensive tests and experimental implementations. </w:t>
      </w:r>
    </w:p>
    <w:p w:rsidR="001C411A" w:rsidRPr="00537B42" w:rsidRDefault="001C411A" w:rsidP="001C411A">
      <w:pPr>
        <w:pStyle w:val="Heading2"/>
      </w:pPr>
      <w:bookmarkStart w:id="13" w:name="_Toc431206019"/>
      <w:r>
        <w:t>Features of Layout in Current SilverLight</w:t>
      </w:r>
      <w:r w:rsidR="000D5D6E">
        <w:t xml:space="preserve"> Implementation</w:t>
      </w:r>
      <w:bookmarkEnd w:id="13"/>
    </w:p>
    <w:p w:rsidR="001C411A" w:rsidRDefault="001C411A" w:rsidP="001C411A">
      <w:pPr>
        <w:pStyle w:val="ListParagraph"/>
        <w:numPr>
          <w:ilvl w:val="0"/>
          <w:numId w:val="20"/>
        </w:numPr>
        <w:jc w:val="both"/>
      </w:pPr>
      <w:r>
        <w:t>Resizable and fixed size panels</w:t>
      </w:r>
    </w:p>
    <w:p w:rsidR="001C411A" w:rsidRDefault="001C411A" w:rsidP="001C411A">
      <w:pPr>
        <w:pStyle w:val="ListParagraph"/>
        <w:numPr>
          <w:ilvl w:val="0"/>
          <w:numId w:val="20"/>
        </w:numPr>
        <w:jc w:val="both"/>
      </w:pPr>
      <w:r>
        <w:t>Collapsible / Expandable panels with title when collapsed</w:t>
      </w:r>
    </w:p>
    <w:p w:rsidR="001C411A" w:rsidRDefault="001C411A" w:rsidP="001C411A">
      <w:pPr>
        <w:pStyle w:val="ListParagraph"/>
        <w:numPr>
          <w:ilvl w:val="0"/>
          <w:numId w:val="20"/>
        </w:numPr>
        <w:jc w:val="both"/>
      </w:pPr>
      <w:r>
        <w:t>Tabbed panels – dynamic tab creation</w:t>
      </w:r>
    </w:p>
    <w:p w:rsidR="001C411A" w:rsidRDefault="001C411A" w:rsidP="001C411A">
      <w:pPr>
        <w:pStyle w:val="ListParagraph"/>
        <w:numPr>
          <w:ilvl w:val="0"/>
          <w:numId w:val="20"/>
        </w:numPr>
      </w:pPr>
      <w:r>
        <w:t xml:space="preserve">Persistable </w:t>
      </w:r>
    </w:p>
    <w:p w:rsidR="001C411A" w:rsidRDefault="001C411A" w:rsidP="001C411A">
      <w:pPr>
        <w:pStyle w:val="Heading2"/>
      </w:pPr>
      <w:bookmarkStart w:id="14" w:name="_Toc431206020"/>
      <w:r>
        <w:t>Features we are planning to add</w:t>
      </w:r>
      <w:bookmarkEnd w:id="14"/>
    </w:p>
    <w:p w:rsidR="001C411A" w:rsidRDefault="001C411A" w:rsidP="001C411A">
      <w:pPr>
        <w:pStyle w:val="ListParagraph"/>
        <w:numPr>
          <w:ilvl w:val="0"/>
          <w:numId w:val="16"/>
        </w:numPr>
      </w:pPr>
      <w:r>
        <w:t>Docking / Undocking (Floating dialogs)</w:t>
      </w:r>
    </w:p>
    <w:p w:rsidR="001C411A" w:rsidRDefault="001C411A" w:rsidP="001C411A">
      <w:pPr>
        <w:pStyle w:val="ListParagraph"/>
        <w:numPr>
          <w:ilvl w:val="0"/>
          <w:numId w:val="16"/>
        </w:numPr>
      </w:pPr>
      <w:r>
        <w:t>Pinning / Unpinning</w:t>
      </w:r>
    </w:p>
    <w:p w:rsidR="001C411A" w:rsidRDefault="001C411A" w:rsidP="001C411A">
      <w:pPr>
        <w:pStyle w:val="ListParagraph"/>
        <w:numPr>
          <w:ilvl w:val="0"/>
          <w:numId w:val="16"/>
        </w:numPr>
      </w:pPr>
      <w:r>
        <w:t xml:space="preserve">Maximizable / Minimazable </w:t>
      </w:r>
    </w:p>
    <w:p w:rsidR="001C411A" w:rsidRDefault="001C411A" w:rsidP="001C411A">
      <w:pPr>
        <w:pStyle w:val="ListParagraph"/>
        <w:numPr>
          <w:ilvl w:val="0"/>
          <w:numId w:val="16"/>
        </w:numPr>
      </w:pPr>
      <w:r>
        <w:t>Responsive design</w:t>
      </w:r>
    </w:p>
    <w:p w:rsidR="001C411A" w:rsidRDefault="001C411A" w:rsidP="001C411A">
      <w:pPr>
        <w:pStyle w:val="ListParagraph"/>
        <w:numPr>
          <w:ilvl w:val="0"/>
          <w:numId w:val="16"/>
        </w:numPr>
      </w:pPr>
      <w:r>
        <w:t xml:space="preserve">Slidable panels </w:t>
      </w:r>
    </w:p>
    <w:p w:rsidR="001C411A" w:rsidRDefault="001C411A" w:rsidP="001C411A">
      <w:pPr>
        <w:pStyle w:val="ListParagraph"/>
        <w:numPr>
          <w:ilvl w:val="0"/>
          <w:numId w:val="16"/>
        </w:numPr>
      </w:pPr>
      <w:r>
        <w:t>Hidable panels (nice to have)</w:t>
      </w:r>
    </w:p>
    <w:p w:rsidR="001C411A" w:rsidRDefault="001C411A" w:rsidP="001C411A">
      <w:pPr>
        <w:pStyle w:val="ListParagraph"/>
        <w:numPr>
          <w:ilvl w:val="0"/>
          <w:numId w:val="16"/>
        </w:numPr>
      </w:pPr>
      <w:r>
        <w:t>Drag &amp; Drop (nice to have)</w:t>
      </w:r>
    </w:p>
    <w:p w:rsidR="001C411A" w:rsidRDefault="001C411A" w:rsidP="001C411A">
      <w:pPr>
        <w:pStyle w:val="ListParagraph"/>
        <w:jc w:val="both"/>
      </w:pPr>
    </w:p>
    <w:p w:rsidR="001C411A" w:rsidRDefault="001C411A" w:rsidP="001C411A">
      <w:pPr>
        <w:jc w:val="both"/>
      </w:pPr>
      <w:r>
        <w:t>TODO – expand on feature set</w:t>
      </w:r>
    </w:p>
    <w:p w:rsidR="001C411A" w:rsidRDefault="001C411A" w:rsidP="001C411A">
      <w:pPr>
        <w:pStyle w:val="Heading2"/>
      </w:pPr>
      <w:bookmarkStart w:id="15" w:name="_Toc431206021"/>
      <w:r>
        <w:t>Layout Managers from 3</w:t>
      </w:r>
      <w:r w:rsidRPr="000240E2">
        <w:rPr>
          <w:vertAlign w:val="superscript"/>
        </w:rPr>
        <w:t>rd</w:t>
      </w:r>
      <w:r>
        <w:t xml:space="preserve"> Parties</w:t>
      </w:r>
      <w:bookmarkEnd w:id="15"/>
    </w:p>
    <w:p w:rsidR="001C411A" w:rsidRPr="000009C5" w:rsidRDefault="001C411A" w:rsidP="001C411A">
      <w:r>
        <w:t>Here are a number of layout manager libraries from third parties</w:t>
      </w:r>
    </w:p>
    <w:p w:rsidR="001C411A" w:rsidRDefault="001C411A" w:rsidP="001C411A">
      <w:pPr>
        <w:pStyle w:val="ListParagraph"/>
        <w:numPr>
          <w:ilvl w:val="0"/>
          <w:numId w:val="21"/>
        </w:numPr>
        <w:jc w:val="both"/>
      </w:pPr>
      <w:r>
        <w:lastRenderedPageBreak/>
        <w:t xml:space="preserve">Golden Layout  </w:t>
      </w:r>
      <w:hyperlink r:id="rId11" w:history="1">
        <w:r w:rsidRPr="009F46F1">
          <w:rPr>
            <w:rStyle w:val="Hyperlink"/>
          </w:rPr>
          <w:t>https://golden-layout.com/</w:t>
        </w:r>
      </w:hyperlink>
    </w:p>
    <w:p w:rsidR="001C411A" w:rsidRDefault="001C411A" w:rsidP="001C411A">
      <w:pPr>
        <w:pStyle w:val="ListParagraph"/>
        <w:numPr>
          <w:ilvl w:val="0"/>
          <w:numId w:val="21"/>
        </w:numPr>
        <w:jc w:val="both"/>
      </w:pPr>
      <w:r w:rsidRPr="000009C5">
        <w:t>Web Cabin Docker</w:t>
      </w:r>
      <w:r>
        <w:t xml:space="preserve"> </w:t>
      </w:r>
      <w:hyperlink r:id="rId12" w:history="1">
        <w:r w:rsidRPr="009F46F1">
          <w:rPr>
            <w:rStyle w:val="Hyperlink"/>
          </w:rPr>
          <w:t>http://docker.webcabin.org/</w:t>
        </w:r>
      </w:hyperlink>
    </w:p>
    <w:p w:rsidR="001C411A" w:rsidRDefault="001C411A" w:rsidP="001C411A">
      <w:pPr>
        <w:pStyle w:val="ListParagraph"/>
        <w:numPr>
          <w:ilvl w:val="0"/>
          <w:numId w:val="21"/>
        </w:numPr>
        <w:jc w:val="both"/>
      </w:pPr>
      <w:r w:rsidRPr="000009C5">
        <w:t>DockSpawn</w:t>
      </w:r>
      <w:r>
        <w:t xml:space="preserve"> </w:t>
      </w:r>
      <w:hyperlink r:id="rId13" w:history="1">
        <w:r w:rsidRPr="009F46F1">
          <w:rPr>
            <w:rStyle w:val="Hyperlink"/>
          </w:rPr>
          <w:t>http://www.dockspawn.com/</w:t>
        </w:r>
      </w:hyperlink>
    </w:p>
    <w:p w:rsidR="001C411A" w:rsidRDefault="001C411A" w:rsidP="001C411A">
      <w:pPr>
        <w:pStyle w:val="ListParagraph"/>
        <w:numPr>
          <w:ilvl w:val="0"/>
          <w:numId w:val="21"/>
        </w:numPr>
        <w:jc w:val="both"/>
      </w:pPr>
      <w:r w:rsidRPr="000009C5">
        <w:t>jQuery UI Layout</w:t>
      </w:r>
      <w:r>
        <w:t xml:space="preserve"> </w:t>
      </w:r>
      <w:hyperlink r:id="rId14" w:history="1">
        <w:r w:rsidRPr="009F46F1">
          <w:rPr>
            <w:rStyle w:val="Hyperlink"/>
          </w:rPr>
          <w:t>http://layout.jquery-dev.com/</w:t>
        </w:r>
      </w:hyperlink>
    </w:p>
    <w:p w:rsidR="001C411A" w:rsidRDefault="001C411A" w:rsidP="001C411A">
      <w:pPr>
        <w:jc w:val="both"/>
      </w:pPr>
      <w:r>
        <w:t>The following widget libraries also provide a “splitter” widget but leave the management of layout to the developers – which means more coding for us:</w:t>
      </w:r>
    </w:p>
    <w:p w:rsidR="001C411A" w:rsidRDefault="001C411A" w:rsidP="001C411A">
      <w:pPr>
        <w:pStyle w:val="ListParagraph"/>
        <w:numPr>
          <w:ilvl w:val="0"/>
          <w:numId w:val="22"/>
        </w:numPr>
        <w:jc w:val="both"/>
      </w:pPr>
      <w:r>
        <w:t xml:space="preserve">Wijmo splitter </w:t>
      </w:r>
    </w:p>
    <w:p w:rsidR="001C411A" w:rsidRDefault="00A72E40" w:rsidP="001C411A">
      <w:pPr>
        <w:pStyle w:val="ListParagraph"/>
        <w:jc w:val="both"/>
      </w:pPr>
      <w:hyperlink r:id="rId15" w:history="1">
        <w:r w:rsidR="001C411A" w:rsidRPr="009F46F1">
          <w:rPr>
            <w:rStyle w:val="Hyperlink"/>
          </w:rPr>
          <w:t>http://wijmo.com/widgets/wijmo-open/splitter/</w:t>
        </w:r>
      </w:hyperlink>
    </w:p>
    <w:p w:rsidR="001C411A" w:rsidRDefault="001C411A" w:rsidP="001C411A">
      <w:pPr>
        <w:pStyle w:val="ListParagraph"/>
        <w:numPr>
          <w:ilvl w:val="0"/>
          <w:numId w:val="22"/>
        </w:numPr>
        <w:jc w:val="both"/>
      </w:pPr>
      <w:r>
        <w:t xml:space="preserve">Kendo UI splitter </w:t>
      </w:r>
    </w:p>
    <w:p w:rsidR="001C411A" w:rsidRDefault="00A72E40" w:rsidP="001C411A">
      <w:pPr>
        <w:pStyle w:val="ListParagraph"/>
        <w:jc w:val="both"/>
        <w:rPr>
          <w:rStyle w:val="Hyperlink"/>
        </w:rPr>
      </w:pPr>
      <w:hyperlink r:id="rId16" w:history="1">
        <w:r w:rsidR="001C411A" w:rsidRPr="009F46F1">
          <w:rPr>
            <w:rStyle w:val="Hyperlink"/>
          </w:rPr>
          <w:t>http://demos.telerik.com/kendo-ui/splitter/index</w:t>
        </w:r>
      </w:hyperlink>
    </w:p>
    <w:p w:rsidR="001C411A" w:rsidRDefault="001C411A" w:rsidP="001C411A">
      <w:pPr>
        <w:pStyle w:val="ListParagraph"/>
        <w:numPr>
          <w:ilvl w:val="0"/>
          <w:numId w:val="22"/>
        </w:numPr>
        <w:jc w:val="both"/>
      </w:pPr>
      <w:r>
        <w:t xml:space="preserve">jqWidgets splitter </w:t>
      </w:r>
    </w:p>
    <w:p w:rsidR="001C411A" w:rsidRDefault="00A72E40" w:rsidP="001C411A">
      <w:pPr>
        <w:pStyle w:val="ListParagraph"/>
        <w:jc w:val="both"/>
      </w:pPr>
      <w:hyperlink r:id="rId17" w:history="1">
        <w:r w:rsidR="001C411A" w:rsidRPr="009F46F1">
          <w:rPr>
            <w:rStyle w:val="Hyperlink"/>
          </w:rPr>
          <w:t>https://www.jqwidgets.com/jquery-widgets-documentation/documentation/angularjs/angularjs-directives/angularjs-jquery-splitter.htm</w:t>
        </w:r>
      </w:hyperlink>
    </w:p>
    <w:p w:rsidR="001C411A" w:rsidRDefault="001C411A" w:rsidP="001C411A"/>
    <w:p w:rsidR="00D22479" w:rsidRPr="00664E7F" w:rsidRDefault="00D22479" w:rsidP="00D22479">
      <w:r>
        <w:t>TODO  - compare feature set / pro-cons and decide which 3</w:t>
      </w:r>
      <w:r w:rsidRPr="00C62791">
        <w:rPr>
          <w:vertAlign w:val="superscript"/>
        </w:rPr>
        <w:t>rd</w:t>
      </w:r>
      <w:r>
        <w:t xml:space="preserve"> party widget to use</w:t>
      </w:r>
    </w:p>
    <w:p w:rsidR="00D22479" w:rsidRDefault="00D22479" w:rsidP="001C411A"/>
    <w:p w:rsidR="00847E5F" w:rsidRDefault="00847E5F" w:rsidP="00847E5F">
      <w:pPr>
        <w:pStyle w:val="Heading1"/>
      </w:pPr>
      <w:bookmarkStart w:id="16" w:name="_Toc431206022"/>
      <w:r>
        <w:t>Artifact Management / Editor Panel – TreeGrid</w:t>
      </w:r>
      <w:bookmarkEnd w:id="16"/>
    </w:p>
    <w:p w:rsidR="00847E5F" w:rsidRDefault="00847E5F" w:rsidP="00847E5F"/>
    <w:p w:rsidR="00847E5F" w:rsidRDefault="00847E5F" w:rsidP="00847E5F">
      <w:r>
        <w:t>A hierarchical tree grid is currently used in Blueprint’s SilverLight editor panel to show:</w:t>
      </w:r>
    </w:p>
    <w:p w:rsidR="00847E5F" w:rsidRDefault="00847E5F" w:rsidP="00847E5F">
      <w:pPr>
        <w:pStyle w:val="ListParagraph"/>
        <w:numPr>
          <w:ilvl w:val="0"/>
          <w:numId w:val="22"/>
        </w:numPr>
      </w:pPr>
      <w:r>
        <w:t>Project contents</w:t>
      </w:r>
    </w:p>
    <w:p w:rsidR="00847E5F" w:rsidRDefault="00847E5F" w:rsidP="00847E5F">
      <w:pPr>
        <w:pStyle w:val="ListParagraph"/>
        <w:numPr>
          <w:ilvl w:val="0"/>
          <w:numId w:val="22"/>
        </w:numPr>
      </w:pPr>
      <w:r>
        <w:t>Baseline and Reviews</w:t>
      </w:r>
    </w:p>
    <w:p w:rsidR="00847E5F" w:rsidRDefault="00847E5F" w:rsidP="00847E5F">
      <w:pPr>
        <w:pStyle w:val="ListParagraph"/>
        <w:numPr>
          <w:ilvl w:val="0"/>
          <w:numId w:val="22"/>
        </w:numPr>
      </w:pPr>
      <w:r>
        <w:t>Collections</w:t>
      </w:r>
    </w:p>
    <w:p w:rsidR="00847E5F" w:rsidRDefault="00847E5F" w:rsidP="00847E5F">
      <w:r>
        <w:t>Based on the feedback we received from PMs, our customers are happy with current set of its features and we should minimize introducing too many changes and do not cut any feature that they currently have.</w:t>
      </w:r>
    </w:p>
    <w:p w:rsidR="00847E5F" w:rsidRPr="00847E5F" w:rsidRDefault="00847E5F" w:rsidP="00847E5F"/>
    <w:p w:rsidR="000D5D6E" w:rsidRDefault="000D5D6E" w:rsidP="000D5D6E">
      <w:pPr>
        <w:pStyle w:val="Heading2"/>
      </w:pPr>
      <w:bookmarkStart w:id="17" w:name="_Toc431206023"/>
      <w:r>
        <w:t>Features of TreeGrid in Current SilverLight Implementation</w:t>
      </w:r>
      <w:bookmarkEnd w:id="17"/>
    </w:p>
    <w:p w:rsidR="00F21B26" w:rsidRPr="00F21B26" w:rsidRDefault="00F21B26" w:rsidP="00F21B26"/>
    <w:p w:rsidR="00F21B26" w:rsidRDefault="00F21B26" w:rsidP="00F21B26">
      <w:pPr>
        <w:pStyle w:val="ListParagraph"/>
        <w:numPr>
          <w:ilvl w:val="0"/>
          <w:numId w:val="26"/>
        </w:numPr>
        <w:jc w:val="both"/>
      </w:pPr>
      <w:r>
        <w:t>Column Sorting</w:t>
      </w:r>
    </w:p>
    <w:p w:rsidR="00F21B26" w:rsidRDefault="00F21B26" w:rsidP="00F21B26">
      <w:pPr>
        <w:pStyle w:val="ListParagraph"/>
        <w:numPr>
          <w:ilvl w:val="1"/>
          <w:numId w:val="26"/>
        </w:numPr>
        <w:jc w:val="both"/>
      </w:pPr>
      <w:r>
        <w:t>Internal Sorting (client side)</w:t>
      </w:r>
    </w:p>
    <w:p w:rsidR="00F21B26" w:rsidRDefault="00F21B26" w:rsidP="00F21B26">
      <w:pPr>
        <w:pStyle w:val="ListParagraph"/>
        <w:numPr>
          <w:ilvl w:val="1"/>
          <w:numId w:val="26"/>
        </w:numPr>
        <w:jc w:val="both"/>
      </w:pPr>
      <w:r>
        <w:t>External Sorting (server side)</w:t>
      </w:r>
    </w:p>
    <w:p w:rsidR="00F21B26" w:rsidRDefault="00F21B26" w:rsidP="00F21B26">
      <w:pPr>
        <w:pStyle w:val="ListParagraph"/>
        <w:numPr>
          <w:ilvl w:val="0"/>
          <w:numId w:val="26"/>
        </w:numPr>
        <w:jc w:val="both"/>
      </w:pPr>
      <w:r>
        <w:t>Column Filtering</w:t>
      </w:r>
    </w:p>
    <w:p w:rsidR="00F21B26" w:rsidRDefault="00F21B26" w:rsidP="00F21B26">
      <w:pPr>
        <w:pStyle w:val="ListParagraph"/>
        <w:numPr>
          <w:ilvl w:val="1"/>
          <w:numId w:val="26"/>
        </w:numPr>
        <w:jc w:val="both"/>
      </w:pPr>
      <w:r>
        <w:t xml:space="preserve">Internal </w:t>
      </w:r>
    </w:p>
    <w:p w:rsidR="00F21B26" w:rsidRDefault="00F21B26" w:rsidP="00F21B26">
      <w:pPr>
        <w:pStyle w:val="ListParagraph"/>
        <w:numPr>
          <w:ilvl w:val="1"/>
          <w:numId w:val="26"/>
        </w:numPr>
        <w:jc w:val="both"/>
      </w:pPr>
      <w:r>
        <w:t xml:space="preserve">External </w:t>
      </w:r>
    </w:p>
    <w:p w:rsidR="00F21B26" w:rsidRDefault="00F21B26" w:rsidP="00F21B26">
      <w:pPr>
        <w:pStyle w:val="ListParagraph"/>
        <w:numPr>
          <w:ilvl w:val="0"/>
          <w:numId w:val="26"/>
        </w:numPr>
        <w:jc w:val="both"/>
      </w:pPr>
      <w:r>
        <w:t>Column Width Adjustment</w:t>
      </w:r>
    </w:p>
    <w:p w:rsidR="00F21B26" w:rsidRDefault="00F21B26" w:rsidP="00F21B26">
      <w:pPr>
        <w:pStyle w:val="ListParagraph"/>
        <w:numPr>
          <w:ilvl w:val="0"/>
          <w:numId w:val="26"/>
        </w:numPr>
        <w:jc w:val="both"/>
      </w:pPr>
      <w:r>
        <w:t xml:space="preserve">Dragging </w:t>
      </w:r>
    </w:p>
    <w:p w:rsidR="00F21B26" w:rsidRDefault="00F21B26" w:rsidP="00F21B26">
      <w:pPr>
        <w:pStyle w:val="ListParagraph"/>
        <w:numPr>
          <w:ilvl w:val="1"/>
          <w:numId w:val="26"/>
        </w:numPr>
        <w:jc w:val="both"/>
      </w:pPr>
      <w:r>
        <w:lastRenderedPageBreak/>
        <w:t xml:space="preserve">Column dragging </w:t>
      </w:r>
    </w:p>
    <w:p w:rsidR="00F21B26" w:rsidRDefault="00F21B26" w:rsidP="00F21B26">
      <w:pPr>
        <w:pStyle w:val="ListParagraph"/>
        <w:numPr>
          <w:ilvl w:val="1"/>
          <w:numId w:val="26"/>
        </w:numPr>
        <w:jc w:val="both"/>
      </w:pPr>
      <w:r>
        <w:t xml:space="preserve">Row dragging </w:t>
      </w:r>
    </w:p>
    <w:p w:rsidR="00F21B26" w:rsidRDefault="00F21B26" w:rsidP="00F21B26">
      <w:pPr>
        <w:pStyle w:val="ListParagraph"/>
        <w:numPr>
          <w:ilvl w:val="2"/>
          <w:numId w:val="26"/>
        </w:numPr>
        <w:jc w:val="both"/>
      </w:pPr>
      <w:r>
        <w:t>Single Row</w:t>
      </w:r>
    </w:p>
    <w:p w:rsidR="00F21B26" w:rsidRDefault="00F21B26" w:rsidP="00F21B26">
      <w:pPr>
        <w:pStyle w:val="ListParagraph"/>
        <w:numPr>
          <w:ilvl w:val="2"/>
          <w:numId w:val="26"/>
        </w:numPr>
        <w:jc w:val="both"/>
      </w:pPr>
      <w:r>
        <w:t>Multi-Row</w:t>
      </w:r>
    </w:p>
    <w:p w:rsidR="00F21B26" w:rsidRDefault="00F21B26" w:rsidP="00F21B26">
      <w:pPr>
        <w:pStyle w:val="ListParagraph"/>
        <w:numPr>
          <w:ilvl w:val="0"/>
          <w:numId w:val="26"/>
        </w:numPr>
        <w:jc w:val="both"/>
      </w:pPr>
      <w:r>
        <w:t>Row Selection</w:t>
      </w:r>
    </w:p>
    <w:p w:rsidR="00F21B26" w:rsidRDefault="00F21B26" w:rsidP="00F21B26">
      <w:pPr>
        <w:pStyle w:val="ListParagraph"/>
        <w:numPr>
          <w:ilvl w:val="1"/>
          <w:numId w:val="26"/>
        </w:numPr>
        <w:jc w:val="both"/>
      </w:pPr>
      <w:r>
        <w:t>Single Selection / to choose context</w:t>
      </w:r>
    </w:p>
    <w:p w:rsidR="00F21B26" w:rsidRDefault="00F21B26" w:rsidP="00F21B26">
      <w:pPr>
        <w:pStyle w:val="ListParagraph"/>
        <w:numPr>
          <w:ilvl w:val="1"/>
          <w:numId w:val="26"/>
        </w:numPr>
        <w:jc w:val="both"/>
      </w:pPr>
      <w:r>
        <w:t>Multi-Selection</w:t>
      </w:r>
    </w:p>
    <w:p w:rsidR="00F21B26" w:rsidRDefault="00F21B26" w:rsidP="00F21B26">
      <w:pPr>
        <w:pStyle w:val="ListParagraph"/>
        <w:numPr>
          <w:ilvl w:val="1"/>
          <w:numId w:val="26"/>
        </w:numPr>
        <w:jc w:val="both"/>
      </w:pPr>
      <w:r>
        <w:t>Checkbox Selection on first Column</w:t>
      </w:r>
    </w:p>
    <w:p w:rsidR="00F21B26" w:rsidRDefault="00F21B26" w:rsidP="00F21B26">
      <w:pPr>
        <w:pStyle w:val="ListParagraph"/>
        <w:numPr>
          <w:ilvl w:val="0"/>
          <w:numId w:val="26"/>
        </w:numPr>
        <w:jc w:val="both"/>
      </w:pPr>
      <w:r>
        <w:t>Cell Editing / Cell Selection</w:t>
      </w:r>
    </w:p>
    <w:p w:rsidR="00F21B26" w:rsidRDefault="00F21B26" w:rsidP="00F21B26">
      <w:pPr>
        <w:pStyle w:val="ListParagraph"/>
        <w:numPr>
          <w:ilvl w:val="0"/>
          <w:numId w:val="26"/>
        </w:numPr>
        <w:jc w:val="both"/>
      </w:pPr>
      <w:r>
        <w:t>Hierarchical / TreeGrid</w:t>
      </w:r>
    </w:p>
    <w:p w:rsidR="00F21B26" w:rsidRDefault="00F21B26" w:rsidP="00F21B26">
      <w:pPr>
        <w:pStyle w:val="ListParagraph"/>
        <w:numPr>
          <w:ilvl w:val="0"/>
          <w:numId w:val="26"/>
        </w:numPr>
        <w:jc w:val="both"/>
      </w:pPr>
      <w:r>
        <w:t>Tooltip</w:t>
      </w:r>
    </w:p>
    <w:p w:rsidR="00F21B26" w:rsidRDefault="00F21B26" w:rsidP="00F21B26">
      <w:pPr>
        <w:pStyle w:val="ListParagraph"/>
        <w:numPr>
          <w:ilvl w:val="1"/>
          <w:numId w:val="26"/>
        </w:numPr>
        <w:jc w:val="both"/>
      </w:pPr>
      <w:r>
        <w:t>Table Cell</w:t>
      </w:r>
    </w:p>
    <w:p w:rsidR="00F21B26" w:rsidRDefault="00F21B26" w:rsidP="00F21B26">
      <w:pPr>
        <w:pStyle w:val="ListParagraph"/>
        <w:numPr>
          <w:ilvl w:val="1"/>
          <w:numId w:val="26"/>
        </w:numPr>
        <w:jc w:val="both"/>
      </w:pPr>
      <w:r>
        <w:t>Header Cell</w:t>
      </w:r>
    </w:p>
    <w:p w:rsidR="00F21B26" w:rsidRDefault="00F21B26" w:rsidP="00F21B26">
      <w:pPr>
        <w:pStyle w:val="ListParagraph"/>
        <w:numPr>
          <w:ilvl w:val="1"/>
          <w:numId w:val="26"/>
        </w:numPr>
        <w:jc w:val="both"/>
      </w:pPr>
      <w:r>
        <w:t>While dragging rows</w:t>
      </w:r>
    </w:p>
    <w:p w:rsidR="00F21B26" w:rsidRDefault="00F21B26" w:rsidP="00F21B26">
      <w:pPr>
        <w:pStyle w:val="ListParagraph"/>
        <w:numPr>
          <w:ilvl w:val="0"/>
          <w:numId w:val="26"/>
        </w:numPr>
        <w:jc w:val="both"/>
      </w:pPr>
      <w:r>
        <w:t xml:space="preserve">Context Menu </w:t>
      </w:r>
    </w:p>
    <w:p w:rsidR="00F21B26" w:rsidRDefault="00F21B26" w:rsidP="00F21B26">
      <w:pPr>
        <w:pStyle w:val="ListParagraph"/>
        <w:numPr>
          <w:ilvl w:val="1"/>
          <w:numId w:val="26"/>
        </w:numPr>
        <w:jc w:val="both"/>
      </w:pPr>
      <w:r>
        <w:t>On Row</w:t>
      </w:r>
    </w:p>
    <w:p w:rsidR="00F21B26" w:rsidRDefault="00F21B26" w:rsidP="00F21B26">
      <w:pPr>
        <w:pStyle w:val="ListParagraph"/>
        <w:numPr>
          <w:ilvl w:val="1"/>
          <w:numId w:val="26"/>
        </w:numPr>
        <w:jc w:val="both"/>
      </w:pPr>
      <w:r>
        <w:t>On Header</w:t>
      </w:r>
    </w:p>
    <w:p w:rsidR="00F21B26" w:rsidRDefault="00F21B26" w:rsidP="00F21B26">
      <w:pPr>
        <w:pStyle w:val="ListParagraph"/>
        <w:numPr>
          <w:ilvl w:val="0"/>
          <w:numId w:val="26"/>
        </w:numPr>
        <w:jc w:val="both"/>
      </w:pPr>
      <w:r>
        <w:t>Show icons in cell</w:t>
      </w:r>
    </w:p>
    <w:p w:rsidR="00F21B26" w:rsidRDefault="00F21B26" w:rsidP="00F21B26">
      <w:pPr>
        <w:pStyle w:val="ListParagraph"/>
        <w:numPr>
          <w:ilvl w:val="0"/>
          <w:numId w:val="26"/>
        </w:numPr>
        <w:jc w:val="both"/>
      </w:pPr>
      <w:r>
        <w:t>Show RichText in cells</w:t>
      </w:r>
    </w:p>
    <w:p w:rsidR="00F21B26" w:rsidRDefault="00F21B26" w:rsidP="00F21B26">
      <w:pPr>
        <w:pStyle w:val="ListParagraph"/>
        <w:numPr>
          <w:ilvl w:val="0"/>
          <w:numId w:val="26"/>
        </w:numPr>
        <w:jc w:val="both"/>
      </w:pPr>
      <w:r>
        <w:t xml:space="preserve">Dynamically Add Row </w:t>
      </w:r>
    </w:p>
    <w:p w:rsidR="00F21B26" w:rsidRDefault="00F21B26" w:rsidP="00F21B26">
      <w:pPr>
        <w:pStyle w:val="ListParagraph"/>
        <w:numPr>
          <w:ilvl w:val="1"/>
          <w:numId w:val="26"/>
        </w:numPr>
        <w:jc w:val="both"/>
      </w:pPr>
      <w:r>
        <w:t>Same Level</w:t>
      </w:r>
    </w:p>
    <w:p w:rsidR="00F21B26" w:rsidRDefault="00F21B26" w:rsidP="00F21B26">
      <w:pPr>
        <w:pStyle w:val="ListParagraph"/>
        <w:numPr>
          <w:ilvl w:val="1"/>
          <w:numId w:val="26"/>
        </w:numPr>
        <w:jc w:val="both"/>
      </w:pPr>
      <w:r>
        <w:t>Child Level</w:t>
      </w:r>
    </w:p>
    <w:p w:rsidR="00F21B26" w:rsidRDefault="00F21B26" w:rsidP="00F21B26">
      <w:pPr>
        <w:pStyle w:val="ListParagraph"/>
        <w:numPr>
          <w:ilvl w:val="0"/>
          <w:numId w:val="26"/>
        </w:numPr>
        <w:jc w:val="both"/>
      </w:pPr>
      <w:r>
        <w:t>Dynamically Add Column</w:t>
      </w:r>
    </w:p>
    <w:p w:rsidR="00F21B26" w:rsidRDefault="00F21B26" w:rsidP="00F21B26">
      <w:pPr>
        <w:pStyle w:val="ListParagraph"/>
        <w:numPr>
          <w:ilvl w:val="0"/>
          <w:numId w:val="26"/>
        </w:numPr>
        <w:jc w:val="both"/>
      </w:pPr>
      <w:r>
        <w:t>Cut/Copy/Paste</w:t>
      </w:r>
    </w:p>
    <w:p w:rsidR="00F21B26" w:rsidRDefault="00F21B26" w:rsidP="00F21B26">
      <w:pPr>
        <w:pStyle w:val="ListParagraph"/>
        <w:numPr>
          <w:ilvl w:val="1"/>
          <w:numId w:val="26"/>
        </w:numPr>
        <w:jc w:val="both"/>
      </w:pPr>
      <w:r>
        <w:t>Single Row</w:t>
      </w:r>
    </w:p>
    <w:p w:rsidR="00F21B26" w:rsidRDefault="00F21B26" w:rsidP="00F21B26">
      <w:pPr>
        <w:pStyle w:val="ListParagraph"/>
        <w:numPr>
          <w:ilvl w:val="1"/>
          <w:numId w:val="26"/>
        </w:numPr>
        <w:jc w:val="both"/>
      </w:pPr>
      <w:r>
        <w:t>Multi Rows</w:t>
      </w:r>
    </w:p>
    <w:p w:rsidR="00F21B26" w:rsidRDefault="00F21B26" w:rsidP="00F21B26">
      <w:pPr>
        <w:pStyle w:val="ListParagraph"/>
        <w:numPr>
          <w:ilvl w:val="0"/>
          <w:numId w:val="26"/>
        </w:numPr>
        <w:jc w:val="both"/>
      </w:pPr>
      <w:r>
        <w:t>i18n support</w:t>
      </w:r>
    </w:p>
    <w:p w:rsidR="00F21B26" w:rsidRDefault="00F21B26" w:rsidP="00F21B26">
      <w:pPr>
        <w:pStyle w:val="ListParagraph"/>
        <w:numPr>
          <w:ilvl w:val="0"/>
          <w:numId w:val="26"/>
        </w:numPr>
        <w:jc w:val="both"/>
      </w:pPr>
      <w:r>
        <w:t>Keyboard Navigation</w:t>
      </w:r>
    </w:p>
    <w:p w:rsidR="00F21B26" w:rsidRDefault="00F21B26" w:rsidP="00F21B26">
      <w:pPr>
        <w:pStyle w:val="ListParagraph"/>
        <w:numPr>
          <w:ilvl w:val="0"/>
          <w:numId w:val="26"/>
        </w:numPr>
        <w:jc w:val="both"/>
      </w:pPr>
      <w:r>
        <w:t>Grid Scrolling</w:t>
      </w:r>
    </w:p>
    <w:p w:rsidR="00F21B26" w:rsidRDefault="00F21B26" w:rsidP="00F21B26">
      <w:pPr>
        <w:pStyle w:val="ListParagraph"/>
        <w:numPr>
          <w:ilvl w:val="1"/>
          <w:numId w:val="26"/>
        </w:numPr>
        <w:jc w:val="both"/>
      </w:pPr>
      <w:r>
        <w:t>Fixed Header</w:t>
      </w:r>
    </w:p>
    <w:p w:rsidR="00F21B26" w:rsidRDefault="00F21B26" w:rsidP="00F21B26">
      <w:pPr>
        <w:pStyle w:val="ListParagraph"/>
        <w:numPr>
          <w:ilvl w:val="0"/>
          <w:numId w:val="26"/>
        </w:numPr>
        <w:jc w:val="both"/>
      </w:pPr>
      <w:r>
        <w:t xml:space="preserve">Large Data Sets / Lazy Loading of grid </w:t>
      </w:r>
    </w:p>
    <w:p w:rsidR="00F21B26" w:rsidRDefault="00F21B26" w:rsidP="00F21B26">
      <w:pPr>
        <w:pStyle w:val="ListParagraph"/>
        <w:numPr>
          <w:ilvl w:val="1"/>
          <w:numId w:val="26"/>
        </w:numPr>
        <w:jc w:val="both"/>
      </w:pPr>
      <w:r>
        <w:t>On node expansion</w:t>
      </w:r>
    </w:p>
    <w:p w:rsidR="00F21B26" w:rsidRDefault="00F21B26" w:rsidP="00F21B26">
      <w:pPr>
        <w:pStyle w:val="ListParagraph"/>
        <w:numPr>
          <w:ilvl w:val="1"/>
          <w:numId w:val="26"/>
        </w:numPr>
        <w:jc w:val="both"/>
      </w:pPr>
      <w:r>
        <w:t>On scroll</w:t>
      </w:r>
    </w:p>
    <w:p w:rsidR="00F21B26" w:rsidRDefault="00F21B26" w:rsidP="00F21B26">
      <w:pPr>
        <w:pStyle w:val="ListParagraph"/>
        <w:numPr>
          <w:ilvl w:val="0"/>
          <w:numId w:val="26"/>
        </w:numPr>
        <w:jc w:val="both"/>
      </w:pPr>
      <w:r>
        <w:t>Scroll</w:t>
      </w:r>
    </w:p>
    <w:p w:rsidR="00F21B26" w:rsidRDefault="00F21B26" w:rsidP="00F21B26">
      <w:pPr>
        <w:pStyle w:val="ListParagraph"/>
        <w:numPr>
          <w:ilvl w:val="1"/>
          <w:numId w:val="26"/>
        </w:numPr>
        <w:jc w:val="both"/>
      </w:pPr>
      <w:r>
        <w:t>Infinite Scrolling</w:t>
      </w:r>
    </w:p>
    <w:p w:rsidR="00F21B26" w:rsidRDefault="00F21B26" w:rsidP="00F21B26">
      <w:pPr>
        <w:pStyle w:val="ListParagraph"/>
        <w:numPr>
          <w:ilvl w:val="1"/>
          <w:numId w:val="26"/>
        </w:numPr>
        <w:jc w:val="both"/>
      </w:pPr>
      <w:r>
        <w:t>Pagination (?)</w:t>
      </w:r>
    </w:p>
    <w:p w:rsidR="00F21B26" w:rsidRDefault="00F21B26" w:rsidP="00F21B26">
      <w:pPr>
        <w:pStyle w:val="ListParagraph"/>
        <w:numPr>
          <w:ilvl w:val="0"/>
          <w:numId w:val="26"/>
        </w:numPr>
        <w:jc w:val="both"/>
      </w:pPr>
      <w:r>
        <w:t>Auto Resizing</w:t>
      </w:r>
    </w:p>
    <w:p w:rsidR="00F21B26" w:rsidRDefault="00F21B26" w:rsidP="00F21B26">
      <w:pPr>
        <w:pStyle w:val="ListParagraph"/>
        <w:numPr>
          <w:ilvl w:val="0"/>
          <w:numId w:val="26"/>
        </w:numPr>
        <w:jc w:val="both"/>
      </w:pPr>
      <w:r>
        <w:t xml:space="preserve">Two way data binding </w:t>
      </w:r>
    </w:p>
    <w:p w:rsidR="00F21B26" w:rsidRDefault="00F21B26" w:rsidP="00F21B26">
      <w:pPr>
        <w:jc w:val="both"/>
      </w:pPr>
      <w:r>
        <w:t>TODO – expand on feature set</w:t>
      </w:r>
    </w:p>
    <w:p w:rsidR="00F21B26" w:rsidRDefault="00F21B26" w:rsidP="00F21B26">
      <w:pPr>
        <w:pStyle w:val="Heading2"/>
      </w:pPr>
      <w:bookmarkStart w:id="18" w:name="_Toc431206024"/>
      <w:r>
        <w:t>Nice to have features – We might plan to add</w:t>
      </w:r>
      <w:bookmarkEnd w:id="18"/>
      <w:r>
        <w:t xml:space="preserve"> </w:t>
      </w:r>
    </w:p>
    <w:p w:rsidR="00F21B26" w:rsidRDefault="00F21B26" w:rsidP="00F21B26">
      <w:pPr>
        <w:pStyle w:val="ListParagraph"/>
        <w:numPr>
          <w:ilvl w:val="0"/>
          <w:numId w:val="25"/>
        </w:numPr>
        <w:jc w:val="both"/>
      </w:pPr>
      <w:r>
        <w:t>Pinning</w:t>
      </w:r>
    </w:p>
    <w:p w:rsidR="00F21B26" w:rsidRDefault="00F21B26" w:rsidP="00F21B26">
      <w:pPr>
        <w:pStyle w:val="ListParagraph"/>
        <w:numPr>
          <w:ilvl w:val="1"/>
          <w:numId w:val="25"/>
        </w:numPr>
        <w:jc w:val="both"/>
      </w:pPr>
      <w:r>
        <w:t>Frozen column</w:t>
      </w:r>
    </w:p>
    <w:p w:rsidR="00F21B26" w:rsidRDefault="00F21B26" w:rsidP="00F21B26">
      <w:pPr>
        <w:pStyle w:val="ListParagraph"/>
        <w:numPr>
          <w:ilvl w:val="1"/>
          <w:numId w:val="25"/>
        </w:numPr>
        <w:jc w:val="both"/>
      </w:pPr>
      <w:r>
        <w:lastRenderedPageBreak/>
        <w:t>Frozen Rows</w:t>
      </w:r>
    </w:p>
    <w:p w:rsidR="00F21B26" w:rsidRDefault="00F21B26" w:rsidP="00F21B26">
      <w:pPr>
        <w:pStyle w:val="ListParagraph"/>
        <w:numPr>
          <w:ilvl w:val="0"/>
          <w:numId w:val="25"/>
        </w:numPr>
        <w:jc w:val="both"/>
      </w:pPr>
      <w:r>
        <w:t>Quick Search/Filter – multi column</w:t>
      </w:r>
    </w:p>
    <w:p w:rsidR="00F21B26" w:rsidRDefault="00F21B26" w:rsidP="00F21B26">
      <w:pPr>
        <w:pStyle w:val="ListParagraph"/>
        <w:numPr>
          <w:ilvl w:val="0"/>
          <w:numId w:val="25"/>
        </w:numPr>
        <w:jc w:val="both"/>
      </w:pPr>
      <w:r>
        <w:t>Column Grouping with expand/collapse</w:t>
      </w:r>
    </w:p>
    <w:p w:rsidR="00AC521E" w:rsidRDefault="00AC521E" w:rsidP="00F21B26">
      <w:pPr>
        <w:pStyle w:val="ListParagraph"/>
        <w:numPr>
          <w:ilvl w:val="0"/>
          <w:numId w:val="25"/>
        </w:numPr>
        <w:jc w:val="both"/>
      </w:pPr>
      <w:r>
        <w:t>Built-in OData support</w:t>
      </w:r>
    </w:p>
    <w:p w:rsidR="00F21B26" w:rsidRDefault="00F21B26" w:rsidP="00F21B26">
      <w:pPr>
        <w:pStyle w:val="ListParagraph"/>
        <w:jc w:val="both"/>
      </w:pPr>
    </w:p>
    <w:p w:rsidR="00F21B26" w:rsidRDefault="00F21B26" w:rsidP="00F21B26">
      <w:pPr>
        <w:jc w:val="both"/>
      </w:pPr>
      <w:r>
        <w:t>TODO – expand on feature set</w:t>
      </w:r>
    </w:p>
    <w:p w:rsidR="00F21B26" w:rsidRDefault="00F21B26" w:rsidP="00F21B26">
      <w:pPr>
        <w:pStyle w:val="Heading2"/>
      </w:pPr>
      <w:bookmarkStart w:id="19" w:name="_Toc431206025"/>
      <w:r>
        <w:t>AngularJs TreeGrids from 3</w:t>
      </w:r>
      <w:r w:rsidRPr="000240E2">
        <w:rPr>
          <w:vertAlign w:val="superscript"/>
        </w:rPr>
        <w:t>rd</w:t>
      </w:r>
      <w:r>
        <w:t xml:space="preserve"> Parties</w:t>
      </w:r>
      <w:bookmarkEnd w:id="19"/>
    </w:p>
    <w:p w:rsidR="00F21B26" w:rsidRPr="00F21B26" w:rsidRDefault="00F21B26" w:rsidP="00F21B26"/>
    <w:p w:rsidR="00F21B26" w:rsidRDefault="00F21B26" w:rsidP="00F21B26">
      <w:pPr>
        <w:pStyle w:val="ListParagraph"/>
        <w:numPr>
          <w:ilvl w:val="0"/>
          <w:numId w:val="24"/>
        </w:numPr>
        <w:jc w:val="both"/>
      </w:pPr>
      <w:r>
        <w:t xml:space="preserve">ui-grid / ng-grid </w:t>
      </w:r>
      <w:hyperlink r:id="rId18" w:history="1">
        <w:r w:rsidRPr="009D1BAA">
          <w:rPr>
            <w:rStyle w:val="Hyperlink"/>
          </w:rPr>
          <w:t>http://ui-grid.info</w:t>
        </w:r>
      </w:hyperlink>
    </w:p>
    <w:p w:rsidR="00F21B26" w:rsidRDefault="00F21B26" w:rsidP="00F21B26">
      <w:pPr>
        <w:pStyle w:val="ListParagraph"/>
        <w:numPr>
          <w:ilvl w:val="0"/>
          <w:numId w:val="24"/>
        </w:numPr>
        <w:jc w:val="both"/>
      </w:pPr>
      <w:r>
        <w:t xml:space="preserve">ag-grid: </w:t>
      </w:r>
      <w:hyperlink r:id="rId19" w:history="1">
        <w:r w:rsidRPr="009D1BAA">
          <w:rPr>
            <w:rStyle w:val="Hyperlink"/>
          </w:rPr>
          <w:t>http://www.angulargrid.com/</w:t>
        </w:r>
      </w:hyperlink>
    </w:p>
    <w:p w:rsidR="00F21B26" w:rsidRDefault="00F21B26" w:rsidP="00F21B26">
      <w:pPr>
        <w:pStyle w:val="ListParagraph"/>
        <w:numPr>
          <w:ilvl w:val="0"/>
          <w:numId w:val="24"/>
        </w:numPr>
        <w:jc w:val="both"/>
      </w:pPr>
      <w:r>
        <w:t xml:space="preserve">wijmo5 grid: </w:t>
      </w:r>
      <w:hyperlink r:id="rId20" w:anchor="/grid/intro" w:history="1">
        <w:r w:rsidRPr="009D1BAA">
          <w:rPr>
            <w:rStyle w:val="Hyperlink"/>
          </w:rPr>
          <w:t>http://demos.componentone.com/wijmo/5/Angular/Explorer/Explorer/#/grid/intro</w:t>
        </w:r>
      </w:hyperlink>
    </w:p>
    <w:p w:rsidR="00F21B26" w:rsidRDefault="00F21B26" w:rsidP="00F21B26">
      <w:pPr>
        <w:pStyle w:val="ListParagraph"/>
        <w:numPr>
          <w:ilvl w:val="0"/>
          <w:numId w:val="24"/>
        </w:numPr>
        <w:jc w:val="both"/>
      </w:pPr>
      <w:r>
        <w:t xml:space="preserve">jqxgrid: </w:t>
      </w:r>
      <w:hyperlink r:id="rId21" w:history="1">
        <w:r w:rsidRPr="009D1BAA">
          <w:rPr>
            <w:rStyle w:val="Hyperlink"/>
          </w:rPr>
          <w:t>http://www.jqwidgets.com/jquery-widgets-demo/demos/jqxgrid/index.htm</w:t>
        </w:r>
      </w:hyperlink>
    </w:p>
    <w:p w:rsidR="005C0374" w:rsidRPr="00AC521E" w:rsidRDefault="00F21B26" w:rsidP="005C0374">
      <w:pPr>
        <w:pStyle w:val="ListParagraph"/>
        <w:numPr>
          <w:ilvl w:val="0"/>
          <w:numId w:val="24"/>
        </w:numPr>
        <w:jc w:val="both"/>
        <w:rPr>
          <w:rStyle w:val="Hyperlink"/>
          <w:color w:val="auto"/>
          <w:u w:val="none"/>
        </w:rPr>
      </w:pPr>
      <w:r>
        <w:t xml:space="preserve">Kendo-UI grid: </w:t>
      </w:r>
      <w:hyperlink r:id="rId22" w:history="1">
        <w:r w:rsidR="005C0374" w:rsidRPr="00180160">
          <w:rPr>
            <w:rStyle w:val="Hyperlink"/>
          </w:rPr>
          <w:t>http://demos.telerik.com/kendo-ui/treelist/index</w:t>
        </w:r>
      </w:hyperlink>
    </w:p>
    <w:p w:rsidR="00F21B26" w:rsidRDefault="00AC521E" w:rsidP="00AC521E">
      <w:pPr>
        <w:pStyle w:val="ListParagraph"/>
        <w:numPr>
          <w:ilvl w:val="0"/>
          <w:numId w:val="24"/>
        </w:numPr>
        <w:jc w:val="both"/>
      </w:pPr>
      <w:bookmarkStart w:id="20" w:name="_GoBack"/>
      <w:r>
        <w:t xml:space="preserve">Others: </w:t>
      </w:r>
      <w:r w:rsidRPr="00AC521E">
        <w:t>DevExtreme Web, Syncfusion HTML5 controls, Infragistics HTML5 controls, OpenUI5, JayData, Breeze.js, datajs, ODataJS, angular-odata</w:t>
      </w:r>
    </w:p>
    <w:bookmarkEnd w:id="20"/>
    <w:p w:rsidR="00AC521E" w:rsidRDefault="00AC521E" w:rsidP="00AC521E">
      <w:pPr>
        <w:jc w:val="both"/>
      </w:pPr>
    </w:p>
    <w:p w:rsidR="00F21B26" w:rsidRPr="00664E7F" w:rsidRDefault="00F21B26" w:rsidP="00F21B26">
      <w:r>
        <w:t>TODO  - compare feature set / pro-cons and decide whether to write our own tree-grid from scratch or use one of these 3</w:t>
      </w:r>
      <w:r w:rsidRPr="002C0683">
        <w:rPr>
          <w:vertAlign w:val="superscript"/>
        </w:rPr>
        <w:t>rd</w:t>
      </w:r>
      <w:r>
        <w:t xml:space="preserve"> party widgets.</w:t>
      </w:r>
    </w:p>
    <w:p w:rsidR="00F21B26" w:rsidRDefault="00F21B26" w:rsidP="00F21B26">
      <w:pPr>
        <w:jc w:val="both"/>
      </w:pPr>
    </w:p>
    <w:p w:rsidR="00847E5F" w:rsidRPr="001C411A" w:rsidRDefault="00847E5F" w:rsidP="00847E5F"/>
    <w:sectPr w:rsidR="00847E5F" w:rsidRPr="001C41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E40" w:rsidRDefault="00A72E40">
      <w:pPr>
        <w:spacing w:after="0"/>
      </w:pPr>
      <w:r>
        <w:separator/>
      </w:r>
    </w:p>
  </w:endnote>
  <w:endnote w:type="continuationSeparator" w:id="0">
    <w:p w:rsidR="00A72E40" w:rsidRDefault="00A72E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E40" w:rsidRDefault="00A72E40">
      <w:pPr>
        <w:spacing w:after="0"/>
      </w:pPr>
      <w:r>
        <w:separator/>
      </w:r>
    </w:p>
  </w:footnote>
  <w:footnote w:type="continuationSeparator" w:id="0">
    <w:p w:rsidR="00A72E40" w:rsidRDefault="00A72E4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D1"/>
    <w:multiLevelType w:val="hybridMultilevel"/>
    <w:tmpl w:val="FC38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126596"/>
    <w:multiLevelType w:val="hybridMultilevel"/>
    <w:tmpl w:val="DA9040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D721B"/>
    <w:multiLevelType w:val="hybridMultilevel"/>
    <w:tmpl w:val="E3D27296"/>
    <w:lvl w:ilvl="0" w:tplc="0372A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6155F"/>
    <w:multiLevelType w:val="hybridMultilevel"/>
    <w:tmpl w:val="1C8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7503"/>
    <w:multiLevelType w:val="hybridMultilevel"/>
    <w:tmpl w:val="481A754E"/>
    <w:lvl w:ilvl="0" w:tplc="ACF48FF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42227"/>
    <w:multiLevelType w:val="hybridMultilevel"/>
    <w:tmpl w:val="ED9C1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81A0B"/>
    <w:multiLevelType w:val="hybridMultilevel"/>
    <w:tmpl w:val="7D32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A3FA5"/>
    <w:multiLevelType w:val="hybridMultilevel"/>
    <w:tmpl w:val="D03419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D6C97"/>
    <w:multiLevelType w:val="hybridMultilevel"/>
    <w:tmpl w:val="476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368B2"/>
    <w:multiLevelType w:val="hybridMultilevel"/>
    <w:tmpl w:val="228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34140"/>
    <w:multiLevelType w:val="hybridMultilevel"/>
    <w:tmpl w:val="DEC6F8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72F48"/>
    <w:multiLevelType w:val="hybridMultilevel"/>
    <w:tmpl w:val="18E4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763E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4689D"/>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B728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4"/>
  </w:num>
  <w:num w:numId="14">
    <w:abstractNumId w:val="8"/>
  </w:num>
  <w:num w:numId="15">
    <w:abstractNumId w:val="5"/>
  </w:num>
  <w:num w:numId="16">
    <w:abstractNumId w:val="0"/>
  </w:num>
  <w:num w:numId="17">
    <w:abstractNumId w:val="15"/>
  </w:num>
  <w:num w:numId="18">
    <w:abstractNumId w:val="16"/>
  </w:num>
  <w:num w:numId="19">
    <w:abstractNumId w:val="3"/>
  </w:num>
  <w:num w:numId="20">
    <w:abstractNumId w:val="9"/>
  </w:num>
  <w:num w:numId="21">
    <w:abstractNumId w:val="12"/>
  </w:num>
  <w:num w:numId="22">
    <w:abstractNumId w:val="11"/>
  </w:num>
  <w:num w:numId="23">
    <w:abstractNumId w:val="14"/>
  </w:num>
  <w:num w:numId="24">
    <w:abstractNumId w:val="2"/>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310D4"/>
    <w:rsid w:val="00053C0E"/>
    <w:rsid w:val="000D5D6E"/>
    <w:rsid w:val="000E2770"/>
    <w:rsid w:val="000E56BB"/>
    <w:rsid w:val="001539AA"/>
    <w:rsid w:val="00161954"/>
    <w:rsid w:val="00167048"/>
    <w:rsid w:val="00191904"/>
    <w:rsid w:val="00196862"/>
    <w:rsid w:val="001C411A"/>
    <w:rsid w:val="001D48CF"/>
    <w:rsid w:val="001D73DE"/>
    <w:rsid w:val="001E3CAA"/>
    <w:rsid w:val="00201EFC"/>
    <w:rsid w:val="00207228"/>
    <w:rsid w:val="00214E13"/>
    <w:rsid w:val="0023314D"/>
    <w:rsid w:val="002A124D"/>
    <w:rsid w:val="00352970"/>
    <w:rsid w:val="003859C8"/>
    <w:rsid w:val="003C0F6A"/>
    <w:rsid w:val="0040531E"/>
    <w:rsid w:val="00492659"/>
    <w:rsid w:val="004B2EC8"/>
    <w:rsid w:val="004E06FB"/>
    <w:rsid w:val="00534607"/>
    <w:rsid w:val="005735D1"/>
    <w:rsid w:val="005836D9"/>
    <w:rsid w:val="00586B45"/>
    <w:rsid w:val="005B729B"/>
    <w:rsid w:val="005C0374"/>
    <w:rsid w:val="005C081A"/>
    <w:rsid w:val="006007FF"/>
    <w:rsid w:val="00614185"/>
    <w:rsid w:val="00641531"/>
    <w:rsid w:val="00664E7F"/>
    <w:rsid w:val="00672131"/>
    <w:rsid w:val="0067218E"/>
    <w:rsid w:val="00672E51"/>
    <w:rsid w:val="0067603D"/>
    <w:rsid w:val="00694C24"/>
    <w:rsid w:val="006B1DB0"/>
    <w:rsid w:val="006D7F68"/>
    <w:rsid w:val="006E1205"/>
    <w:rsid w:val="006E5FAC"/>
    <w:rsid w:val="006F38A9"/>
    <w:rsid w:val="007100F8"/>
    <w:rsid w:val="00740544"/>
    <w:rsid w:val="00741FF9"/>
    <w:rsid w:val="00746F6E"/>
    <w:rsid w:val="007560AE"/>
    <w:rsid w:val="00782EA6"/>
    <w:rsid w:val="007A18F9"/>
    <w:rsid w:val="007B1C3C"/>
    <w:rsid w:val="007E750D"/>
    <w:rsid w:val="0081693B"/>
    <w:rsid w:val="00847E5F"/>
    <w:rsid w:val="008603C5"/>
    <w:rsid w:val="00875610"/>
    <w:rsid w:val="0088725F"/>
    <w:rsid w:val="008920B2"/>
    <w:rsid w:val="008B0C01"/>
    <w:rsid w:val="008C0B45"/>
    <w:rsid w:val="009038A7"/>
    <w:rsid w:val="009232C7"/>
    <w:rsid w:val="00935753"/>
    <w:rsid w:val="009E5B1E"/>
    <w:rsid w:val="00A16238"/>
    <w:rsid w:val="00A234C9"/>
    <w:rsid w:val="00A35E0D"/>
    <w:rsid w:val="00A644CA"/>
    <w:rsid w:val="00A72E40"/>
    <w:rsid w:val="00A73789"/>
    <w:rsid w:val="00AA4109"/>
    <w:rsid w:val="00AA7975"/>
    <w:rsid w:val="00AC521E"/>
    <w:rsid w:val="00B42F5B"/>
    <w:rsid w:val="00B67480"/>
    <w:rsid w:val="00B93FF6"/>
    <w:rsid w:val="00B97B41"/>
    <w:rsid w:val="00BB123C"/>
    <w:rsid w:val="00BC5FFB"/>
    <w:rsid w:val="00C10109"/>
    <w:rsid w:val="00C55208"/>
    <w:rsid w:val="00C723DA"/>
    <w:rsid w:val="00CB0A5F"/>
    <w:rsid w:val="00CC5457"/>
    <w:rsid w:val="00CF2A3B"/>
    <w:rsid w:val="00D22479"/>
    <w:rsid w:val="00D3538C"/>
    <w:rsid w:val="00D5043D"/>
    <w:rsid w:val="00D74E02"/>
    <w:rsid w:val="00D97B44"/>
    <w:rsid w:val="00DD16D0"/>
    <w:rsid w:val="00E33B81"/>
    <w:rsid w:val="00E5186D"/>
    <w:rsid w:val="00E67BCE"/>
    <w:rsid w:val="00EB6F85"/>
    <w:rsid w:val="00F1128A"/>
    <w:rsid w:val="00F21B26"/>
    <w:rsid w:val="00F259A2"/>
    <w:rsid w:val="00F5613F"/>
    <w:rsid w:val="00F57CD5"/>
    <w:rsid w:val="00FA5A1D"/>
    <w:rsid w:val="00FD671E"/>
    <w:rsid w:val="00FD7A4C"/>
    <w:rsid w:val="00FD7B7F"/>
    <w:rsid w:val="00FE334A"/>
    <w:rsid w:val="00FF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7100F8"/>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7100F8"/>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F8"/>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rsid w:val="007100F8"/>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7100F8"/>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100F8"/>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100F8"/>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100F8"/>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100F8"/>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100F8"/>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100F8"/>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100F8"/>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00F8"/>
    <w:rPr>
      <w:rFonts w:asciiTheme="majorHAnsi" w:eastAsiaTheme="majorEastAsia" w:hAnsiTheme="majorHAnsi"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customStyle="1" w:styleId="QuoteChar">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100F8"/>
    <w:rPr>
      <w:rFonts w:asciiTheme="majorHAnsi" w:eastAsiaTheme="majorEastAsia" w:hAnsiTheme="majorHAnsi"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unhideWhenUsed/>
    <w:qFormat/>
    <w:rsid w:val="007100F8"/>
    <w:pPr>
      <w:outlineLvl w:val="9"/>
    </w:pPr>
  </w:style>
  <w:style w:type="paragraph" w:styleId="TOC1">
    <w:name w:val="toc 1"/>
    <w:basedOn w:val="Normal"/>
    <w:next w:val="Normal"/>
    <w:autoRedefine/>
    <w:uiPriority w:val="39"/>
    <w:unhideWhenUsed/>
    <w:rsid w:val="00D97B44"/>
    <w:pPr>
      <w:spacing w:after="100"/>
    </w:pPr>
  </w:style>
  <w:style w:type="character" w:styleId="Hyperlink">
    <w:name w:val="Hyperlink"/>
    <w:basedOn w:val="DefaultParagraphFont"/>
    <w:uiPriority w:val="99"/>
    <w:unhideWhenUsed/>
    <w:rsid w:val="00D97B44"/>
    <w:rPr>
      <w:color w:val="6EAC1C" w:themeColor="hyperlink"/>
      <w:u w:val="single"/>
    </w:rPr>
  </w:style>
  <w:style w:type="paragraph" w:styleId="TOC2">
    <w:name w:val="toc 2"/>
    <w:basedOn w:val="Normal"/>
    <w:next w:val="Normal"/>
    <w:autoRedefine/>
    <w:uiPriority w:val="39"/>
    <w:unhideWhenUsed/>
    <w:rsid w:val="00D97B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ckspawn.com/" TargetMode="External"/><Relationship Id="rId18" Type="http://schemas.openxmlformats.org/officeDocument/2006/relationships/hyperlink" Target="http://ui-grid.info" TargetMode="External"/><Relationship Id="rId3" Type="http://schemas.openxmlformats.org/officeDocument/2006/relationships/numbering" Target="numbering.xml"/><Relationship Id="rId21" Type="http://schemas.openxmlformats.org/officeDocument/2006/relationships/hyperlink" Target="http://www.jqwidgets.com/jquery-widgets-demo/demos/jqxgrid/index.htm" TargetMode="External"/><Relationship Id="rId7" Type="http://schemas.openxmlformats.org/officeDocument/2006/relationships/footnotes" Target="footnotes.xml"/><Relationship Id="rId12" Type="http://schemas.openxmlformats.org/officeDocument/2006/relationships/hyperlink" Target="http://docker.webcabin.org/" TargetMode="External"/><Relationship Id="rId17" Type="http://schemas.openxmlformats.org/officeDocument/2006/relationships/hyperlink" Target="https://www.jqwidgets.com/jquery-widgets-documentation/documentation/angularjs/angularjs-directives/angularjs-jquery-splitter.htm" TargetMode="External"/><Relationship Id="rId2" Type="http://schemas.openxmlformats.org/officeDocument/2006/relationships/customXml" Target="../customXml/item2.xml"/><Relationship Id="rId16" Type="http://schemas.openxmlformats.org/officeDocument/2006/relationships/hyperlink" Target="http://demos.telerik.com/kendo-ui/splitter/index" TargetMode="External"/><Relationship Id="rId20" Type="http://schemas.openxmlformats.org/officeDocument/2006/relationships/hyperlink" Target="http://demos.componentone.com/wijmo/5/Angular/Explorer/Explor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den-layout.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jmo.com/widgets/wijmo-open/splitter/" TargetMode="External"/><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hyperlink" Target="http://www.angulargrid.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layout.jquery-dev.com/" TargetMode="External"/><Relationship Id="rId22" Type="http://schemas.openxmlformats.org/officeDocument/2006/relationships/hyperlink" Target="http://demos.telerik.com/kendo-ui/treelist/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E2309969-C2DA-4FB6-B4D9-A0C1CC15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Flow design (blank)</Template>
  <TotalTime>49</TotalTime>
  <Pages>9</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Pegah Tabrizi</dc:creator>
  <cp:keywords/>
  <cp:lastModifiedBy>Pegah Tabrizi</cp:lastModifiedBy>
  <cp:revision>12</cp:revision>
  <dcterms:created xsi:type="dcterms:W3CDTF">2015-09-28T15:48:00Z</dcterms:created>
  <dcterms:modified xsi:type="dcterms:W3CDTF">2015-10-27T16:39:00Z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